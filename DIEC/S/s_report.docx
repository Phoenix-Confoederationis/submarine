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C07BE0">
        <w:tc>
          <w:tcPr>
            <w:tcW w:w="1240" w:type="dxa"/>
          </w:tcPr>
          <w:p w14:paraId="52C88971" w14:textId="77777777" w:rsidR="00A32C33" w:rsidRPr="0062419B" w:rsidRDefault="00A32C33" w:rsidP="00C07BE0">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C07BE0">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End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0"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C07BE0">
        <w:trPr>
          <w:trHeight w:val="510"/>
        </w:trPr>
        <w:tc>
          <w:tcPr>
            <w:tcW w:w="539" w:type="dxa"/>
          </w:tcPr>
          <w:p w14:paraId="163B1FCE" w14:textId="099A9EFB" w:rsidR="00A32C33" w:rsidRPr="00B87A44" w:rsidRDefault="00A32C33" w:rsidP="00C07BE0">
            <w:pPr>
              <w:spacing w:line="240" w:lineRule="auto"/>
              <w:ind w:firstLine="0"/>
              <w:jc w:val="center"/>
              <w:rPr>
                <w:rFonts w:eastAsia="Calibri"/>
                <w:sz w:val="22"/>
                <w:szCs w:val="22"/>
              </w:rPr>
            </w:pPr>
          </w:p>
        </w:tc>
        <w:tc>
          <w:tcPr>
            <w:tcW w:w="1410" w:type="dxa"/>
          </w:tcPr>
          <w:p w14:paraId="753FECC3" w14:textId="08A6FF3E" w:rsidR="00A32C33" w:rsidRPr="00B87A44" w:rsidRDefault="00A32C33" w:rsidP="00C07BE0">
            <w:pPr>
              <w:spacing w:line="240" w:lineRule="auto"/>
              <w:ind w:firstLine="0"/>
              <w:jc w:val="center"/>
              <w:rPr>
                <w:rFonts w:eastAsia="Calibri"/>
                <w:sz w:val="22"/>
                <w:szCs w:val="22"/>
              </w:rPr>
            </w:pPr>
          </w:p>
        </w:tc>
        <w:tc>
          <w:tcPr>
            <w:tcW w:w="1433" w:type="dxa"/>
          </w:tcPr>
          <w:p w14:paraId="306AE742" w14:textId="2AE4052B" w:rsidR="00A32C33" w:rsidRPr="00B87A44" w:rsidRDefault="00A32C33" w:rsidP="00C07BE0">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C07BE0">
            <w:pPr>
              <w:spacing w:line="240" w:lineRule="auto"/>
              <w:ind w:firstLine="0"/>
              <w:jc w:val="center"/>
              <w:rPr>
                <w:rFonts w:eastAsia="Calibri"/>
                <w:sz w:val="22"/>
                <w:szCs w:val="22"/>
              </w:rPr>
            </w:pPr>
          </w:p>
        </w:tc>
      </w:tr>
      <w:tr w:rsidR="00A32C33" w:rsidRPr="00B87A44" w14:paraId="24A5229D" w14:textId="77777777" w:rsidTr="00C07BE0">
        <w:tc>
          <w:tcPr>
            <w:tcW w:w="539" w:type="dxa"/>
          </w:tcPr>
          <w:p w14:paraId="63326165" w14:textId="77777777" w:rsidR="00A32C33" w:rsidRPr="00B87A44" w:rsidRDefault="00A32C33" w:rsidP="00C07BE0">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C07BE0">
            <w:pPr>
              <w:spacing w:line="240" w:lineRule="auto"/>
              <w:ind w:firstLine="0"/>
              <w:jc w:val="center"/>
              <w:rPr>
                <w:rFonts w:eastAsia="Calibri"/>
                <w:sz w:val="22"/>
                <w:szCs w:val="22"/>
              </w:rPr>
            </w:pPr>
          </w:p>
        </w:tc>
        <w:tc>
          <w:tcPr>
            <w:tcW w:w="1433" w:type="dxa"/>
          </w:tcPr>
          <w:p w14:paraId="11EFA4C6" w14:textId="77777777" w:rsidR="00A32C33" w:rsidRPr="00B87A44" w:rsidRDefault="00A32C33" w:rsidP="00C07BE0">
            <w:pPr>
              <w:spacing w:line="240" w:lineRule="auto"/>
              <w:ind w:firstLine="0"/>
              <w:jc w:val="center"/>
              <w:rPr>
                <w:rFonts w:eastAsia="Calibri"/>
                <w:sz w:val="22"/>
                <w:szCs w:val="22"/>
              </w:rPr>
            </w:pPr>
          </w:p>
        </w:tc>
        <w:tc>
          <w:tcPr>
            <w:tcW w:w="1626" w:type="dxa"/>
          </w:tcPr>
          <w:p w14:paraId="31910CCF" w14:textId="77777777" w:rsidR="00A32C33" w:rsidRPr="00B87A44" w:rsidRDefault="00A32C33" w:rsidP="00C07BE0">
            <w:pPr>
              <w:spacing w:line="240" w:lineRule="auto"/>
              <w:ind w:firstLine="0"/>
              <w:jc w:val="center"/>
              <w:rPr>
                <w:rFonts w:eastAsia="Calibri"/>
                <w:sz w:val="22"/>
                <w:szCs w:val="22"/>
              </w:rPr>
            </w:pPr>
          </w:p>
        </w:tc>
      </w:tr>
      <w:tr w:rsidR="00A32C33" w:rsidRPr="00B87A44" w14:paraId="08882BA8" w14:textId="77777777" w:rsidTr="00C07BE0">
        <w:tc>
          <w:tcPr>
            <w:tcW w:w="539" w:type="dxa"/>
          </w:tcPr>
          <w:p w14:paraId="6E2DAA76" w14:textId="77777777" w:rsidR="00A32C33" w:rsidRPr="00B87A44" w:rsidRDefault="00A32C33" w:rsidP="00C07BE0">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C07BE0">
            <w:pPr>
              <w:spacing w:line="240" w:lineRule="auto"/>
              <w:ind w:firstLine="0"/>
              <w:jc w:val="center"/>
              <w:rPr>
                <w:rFonts w:eastAsia="Calibri"/>
                <w:sz w:val="22"/>
                <w:szCs w:val="22"/>
              </w:rPr>
            </w:pPr>
          </w:p>
        </w:tc>
        <w:tc>
          <w:tcPr>
            <w:tcW w:w="1433" w:type="dxa"/>
          </w:tcPr>
          <w:p w14:paraId="119710C6" w14:textId="77777777" w:rsidR="00A32C33" w:rsidRPr="00B87A44" w:rsidRDefault="00A32C33" w:rsidP="00C07BE0">
            <w:pPr>
              <w:spacing w:line="240" w:lineRule="auto"/>
              <w:ind w:firstLine="0"/>
              <w:jc w:val="center"/>
              <w:rPr>
                <w:rFonts w:eastAsia="Calibri"/>
                <w:sz w:val="22"/>
                <w:szCs w:val="22"/>
              </w:rPr>
            </w:pPr>
          </w:p>
        </w:tc>
        <w:tc>
          <w:tcPr>
            <w:tcW w:w="1626" w:type="dxa"/>
          </w:tcPr>
          <w:p w14:paraId="6B6B2570" w14:textId="77777777" w:rsidR="00A32C33" w:rsidRPr="00B87A44" w:rsidRDefault="00A32C33" w:rsidP="00C07BE0">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0"/>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22250580" w:rsidR="00A32C33" w:rsidRPr="00CF5D8A"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7874A2">
        <w:rPr>
          <w:u w:val="single"/>
        </w:rPr>
        <w:t>Шноркель</w:t>
      </w:r>
      <w:r w:rsidR="009D186F" w:rsidRPr="00CF5D8A">
        <w:rPr>
          <w:u w:val="single"/>
          <w:lang w:bidi="ru-RU"/>
        </w:rPr>
        <w:t>»</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End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C07BE0">
        <w:tc>
          <w:tcPr>
            <w:tcW w:w="1429" w:type="dxa"/>
          </w:tcPr>
          <w:p w14:paraId="129632AA" w14:textId="77777777" w:rsidR="00A32C33" w:rsidRDefault="00A32C33" w:rsidP="00C07BE0">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EndPr/>
          <w:sdtContent>
            <w:tc>
              <w:tcPr>
                <w:tcW w:w="3391" w:type="dxa"/>
                <w:tcBorders>
                  <w:bottom w:val="single" w:sz="4" w:space="0" w:color="auto"/>
                </w:tcBorders>
              </w:tcPr>
              <w:p w14:paraId="27225C08" w14:textId="07D0F69B" w:rsidR="00A32C33" w:rsidRPr="002B7598" w:rsidRDefault="00D34608" w:rsidP="00C07BE0">
                <w:pPr>
                  <w:widowControl w:val="0"/>
                  <w:spacing w:line="240" w:lineRule="auto"/>
                  <w:ind w:firstLine="0"/>
                  <w:jc w:val="center"/>
                  <w:rPr>
                    <w:color w:val="000000"/>
                    <w:lang w:bidi="ru-RU"/>
                  </w:rPr>
                </w:pPr>
                <w:r>
                  <w:rPr>
                    <w:color w:val="000000"/>
                    <w:lang w:bidi="ru-RU"/>
                  </w:rPr>
                  <w:t>Яковлев А.И.</w:t>
                </w:r>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C07BE0">
        <w:tc>
          <w:tcPr>
            <w:tcW w:w="4820" w:type="dxa"/>
            <w:tcBorders>
              <w:top w:val="nil"/>
              <w:left w:val="nil"/>
              <w:bottom w:val="single" w:sz="4" w:space="0" w:color="auto"/>
              <w:right w:val="nil"/>
            </w:tcBorders>
          </w:tcPr>
          <w:p w14:paraId="7787DCD2" w14:textId="67F36B19" w:rsidR="00A32C33" w:rsidRDefault="006A793C" w:rsidP="00C07BE0">
            <w:pPr>
              <w:spacing w:line="240" w:lineRule="auto"/>
              <w:ind w:firstLine="0"/>
              <w:jc w:val="center"/>
              <w:rPr>
                <w:rFonts w:eastAsia="Calibri"/>
                <w:sz w:val="20"/>
                <w:szCs w:val="20"/>
              </w:rPr>
            </w:pPr>
            <w:sdt>
              <w:sdtPr>
                <w:id w:val="-360287988"/>
                <w:placeholder>
                  <w:docPart w:val="ABD85B537AAB41CFBA03CA5AA021F0CF"/>
                </w:placeholder>
                <w:text/>
              </w:sdtPr>
              <w:sdtEndPr/>
              <w:sdtContent>
                <w:r w:rsidR="00A32C33" w:rsidRPr="00696D6C">
                  <w:t>ИВТ</w:t>
                </w:r>
                <w:r w:rsidR="00A32C33" w:rsidRPr="00696D6C">
                  <w:rPr>
                    <w:lang w:val="en-US"/>
                  </w:rPr>
                  <w:t>/</w:t>
                </w:r>
                <w:r w:rsidR="00D34608">
                  <w:t>м</w:t>
                </w:r>
                <w:r w:rsidR="00A32C33" w:rsidRPr="00696D6C">
                  <w:t>-</w:t>
                </w:r>
                <w:r w:rsidR="00D34608">
                  <w:t>24–1</w:t>
                </w:r>
                <w:r w:rsidR="00A32C33" w:rsidRPr="00696D6C">
                  <w:t>-о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687C6DE2"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EndPr/>
        <w:sdtContent>
          <w:r w:rsidR="00F47B75">
            <w:rPr>
              <w:u w:val="single"/>
            </w:rPr>
            <w:t>09.04.01 Информатика и вычислительная техника</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C07BE0">
        <w:sdt>
          <w:sdtPr>
            <w:rPr>
              <w:color w:val="000000"/>
              <w:lang w:bidi="ru-RU"/>
            </w:rPr>
            <w:id w:val="348926028"/>
            <w:placeholder>
              <w:docPart w:val="429CEE7255384D2C96621595DACE3DF5"/>
            </w:placeholder>
            <w:text/>
          </w:sdtPr>
          <w:sdtEndPr/>
          <w:sdtContent>
            <w:tc>
              <w:tcPr>
                <w:tcW w:w="4820" w:type="dxa"/>
                <w:tcBorders>
                  <w:top w:val="nil"/>
                  <w:left w:val="nil"/>
                  <w:bottom w:val="single" w:sz="4" w:space="0" w:color="auto"/>
                  <w:right w:val="nil"/>
                </w:tcBorders>
              </w:tcPr>
              <w:p w14:paraId="284A6B8E" w14:textId="02A538C2" w:rsidR="00A32C33" w:rsidRDefault="000B7644" w:rsidP="00C07BE0">
                <w:pPr>
                  <w:widowControl w:val="0"/>
                  <w:spacing w:line="240" w:lineRule="auto"/>
                  <w:ind w:firstLine="0"/>
                  <w:jc w:val="center"/>
                  <w:rPr>
                    <w:color w:val="000000"/>
                    <w:lang w:bidi="ru-RU"/>
                  </w:rPr>
                </w:pPr>
                <w:r>
                  <w:rPr>
                    <w:color w:val="000000"/>
                    <w:lang w:bidi="ru-RU"/>
                  </w:rPr>
                  <w:t>доцент кафедры «</w:t>
                </w:r>
                <w:proofErr w:type="spellStart"/>
                <w:r>
                  <w:rPr>
                    <w:color w:val="000000"/>
                    <w:lang w:bidi="ru-RU"/>
                  </w:rPr>
                  <w:t>ИТиКС</w:t>
                </w:r>
                <w:proofErr w:type="spellEnd"/>
                <w:r>
                  <w:rPr>
                    <w:color w:val="000000"/>
                    <w:lang w:bidi="ru-RU"/>
                  </w:rPr>
                  <w:t>»</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C07BE0">
        <w:sdt>
          <w:sdtPr>
            <w:id w:val="-834228787"/>
            <w:placeholder>
              <w:docPart w:val="E253DB2D724B41A699C9289C2EA08EB9"/>
            </w:placeholder>
            <w:text/>
          </w:sdtPr>
          <w:sdtEndPr/>
          <w:sdtContent>
            <w:tc>
              <w:tcPr>
                <w:tcW w:w="4820" w:type="dxa"/>
                <w:tcBorders>
                  <w:top w:val="nil"/>
                  <w:left w:val="nil"/>
                  <w:bottom w:val="single" w:sz="4" w:space="0" w:color="auto"/>
                  <w:right w:val="nil"/>
                </w:tcBorders>
              </w:tcPr>
              <w:p w14:paraId="2777DDD4" w14:textId="438B8EA6" w:rsidR="00A32C33" w:rsidRDefault="000B7644" w:rsidP="00C07BE0">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77777777" w:rsidR="00A32C33" w:rsidRDefault="00A32C33"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End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64BCBE17" w:rsidR="00072563" w:rsidRPr="00072563" w:rsidRDefault="00072563" w:rsidP="00072563">
      <w:pPr>
        <w:pStyle w:val="11"/>
        <w:outlineLvl w:val="9"/>
        <w:rPr>
          <w:rFonts w:eastAsia="Calibri"/>
        </w:rPr>
      </w:pPr>
      <w:r>
        <w:rPr>
          <w:rFonts w:eastAsia="Calibri"/>
        </w:rPr>
        <w:lastRenderedPageBreak/>
        <w:t>ОГЛАВЛЕНИЕ</w:t>
      </w:r>
    </w:p>
    <w:p w14:paraId="57B291C7" w14:textId="77777777" w:rsidR="00072563" w:rsidRPr="00072563" w:rsidRDefault="00072563" w:rsidP="00072563">
      <w:pPr>
        <w:pStyle w:val="af1"/>
        <w:rPr>
          <w:rFonts w:eastAsia="Calibri"/>
          <w:lang w:val="en-US"/>
        </w:rPr>
      </w:pPr>
    </w:p>
    <w:sdt>
      <w:sdtPr>
        <w:rPr>
          <w:rFonts w:eastAsia="Calibri"/>
          <w:spacing w:val="-2"/>
          <w:sz w:val="24"/>
          <w:szCs w:val="24"/>
        </w:rPr>
        <w:id w:val="-800378202"/>
        <w:docPartObj>
          <w:docPartGallery w:val="Table of Contents"/>
          <w:docPartUnique/>
        </w:docPartObj>
      </w:sdtPr>
      <w:sdtEndPr/>
      <w:sdtContent>
        <w:p w14:paraId="35AB0069" w14:textId="1A753B87"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836FFD">
              <w:rPr>
                <w:noProof/>
                <w:webHidden/>
                <w:sz w:val="28"/>
                <w:szCs w:val="28"/>
              </w:rPr>
              <w:t>3</w:t>
            </w:r>
            <w:r w:rsidR="00A8652B" w:rsidRPr="00A8652B">
              <w:rPr>
                <w:noProof/>
                <w:webHidden/>
                <w:sz w:val="28"/>
                <w:szCs w:val="28"/>
              </w:rPr>
              <w:fldChar w:fldCharType="end"/>
            </w:r>
          </w:hyperlink>
        </w:p>
        <w:p w14:paraId="7C3B8845" w14:textId="349C9539" w:rsidR="00A8652B" w:rsidRPr="00A8652B" w:rsidRDefault="006A793C"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00A8652B" w:rsidRPr="00A8652B">
              <w:rPr>
                <w:rStyle w:val="afc"/>
                <w:rFonts w:eastAsia="Calibri"/>
                <w:noProof/>
                <w:sz w:val="28"/>
                <w:szCs w:val="28"/>
              </w:rPr>
              <w:t>1.1 Общие сведения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_Toc183979097 \h </w:instrText>
            </w:r>
            <w:r w:rsidR="00A8652B" w:rsidRPr="00A8652B">
              <w:rPr>
                <w:noProof/>
                <w:webHidden/>
                <w:sz w:val="28"/>
                <w:szCs w:val="28"/>
              </w:rPr>
            </w:r>
            <w:r w:rsidR="00A8652B" w:rsidRPr="00A8652B">
              <w:rPr>
                <w:noProof/>
                <w:webHidden/>
                <w:sz w:val="28"/>
                <w:szCs w:val="28"/>
              </w:rPr>
              <w:fldChar w:fldCharType="separate"/>
            </w:r>
            <w:r w:rsidR="00836FFD">
              <w:rPr>
                <w:noProof/>
                <w:webHidden/>
                <w:sz w:val="28"/>
                <w:szCs w:val="28"/>
              </w:rPr>
              <w:t>3</w:t>
            </w:r>
            <w:r w:rsidR="00A8652B" w:rsidRPr="00A8652B">
              <w:rPr>
                <w:noProof/>
                <w:webHidden/>
                <w:sz w:val="28"/>
                <w:szCs w:val="28"/>
              </w:rPr>
              <w:fldChar w:fldCharType="end"/>
            </w:r>
          </w:hyperlink>
        </w:p>
        <w:p w14:paraId="12E7ADE3" w14:textId="303B99DB" w:rsidR="00A8652B" w:rsidRPr="00A8652B" w:rsidRDefault="006A793C"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00A8652B" w:rsidRPr="00A8652B">
              <w:rPr>
                <w:rStyle w:val="afc"/>
                <w:rFonts w:eastAsia="Calibri"/>
                <w:noProof/>
                <w:sz w:val="28"/>
                <w:szCs w:val="28"/>
              </w:rPr>
              <w:t>1.</w:t>
            </w:r>
            <w:r w:rsidR="00A8652B" w:rsidRPr="00A8652B">
              <w:rPr>
                <w:rStyle w:val="afc"/>
                <w:rFonts w:eastAsia="Calibri"/>
                <w:noProof/>
                <w:sz w:val="28"/>
                <w:szCs w:val="28"/>
                <w:lang w:val="en-US"/>
              </w:rPr>
              <w:t>2</w:t>
            </w:r>
            <w:r w:rsidR="00A8652B" w:rsidRPr="00A8652B">
              <w:rPr>
                <w:rStyle w:val="afc"/>
                <w:rFonts w:eastAsia="Calibri"/>
                <w:noProof/>
                <w:sz w:val="28"/>
                <w:szCs w:val="28"/>
              </w:rPr>
              <w:t xml:space="preserve"> </w:t>
            </w:r>
            <w:r w:rsidR="00A8652B" w:rsidRPr="00A8652B">
              <w:rPr>
                <w:rStyle w:val="afc"/>
                <w:noProof/>
                <w:sz w:val="28"/>
                <w:szCs w:val="28"/>
              </w:rPr>
              <w:t>Область</w:t>
            </w:r>
            <w:r w:rsidR="00A8652B" w:rsidRPr="00A8652B">
              <w:rPr>
                <w:rStyle w:val="afc"/>
                <w:rFonts w:eastAsia="Calibri"/>
                <w:noProof/>
                <w:sz w:val="28"/>
                <w:szCs w:val="28"/>
              </w:rPr>
              <w:t xml:space="preserve"> применения документа</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_Toc183979098 \h </w:instrText>
            </w:r>
            <w:r w:rsidR="00A8652B" w:rsidRPr="00A8652B">
              <w:rPr>
                <w:noProof/>
                <w:webHidden/>
                <w:sz w:val="28"/>
                <w:szCs w:val="28"/>
              </w:rPr>
            </w:r>
            <w:r w:rsidR="00A8652B" w:rsidRPr="00A8652B">
              <w:rPr>
                <w:noProof/>
                <w:webHidden/>
                <w:sz w:val="28"/>
                <w:szCs w:val="28"/>
              </w:rPr>
              <w:fldChar w:fldCharType="separate"/>
            </w:r>
            <w:r w:rsidR="00836FFD">
              <w:rPr>
                <w:noProof/>
                <w:webHidden/>
                <w:sz w:val="28"/>
                <w:szCs w:val="28"/>
              </w:rPr>
              <w:t>3</w:t>
            </w:r>
            <w:r w:rsidR="00A8652B" w:rsidRPr="00A8652B">
              <w:rPr>
                <w:noProof/>
                <w:webHidden/>
                <w:sz w:val="28"/>
                <w:szCs w:val="28"/>
              </w:rPr>
              <w:fldChar w:fldCharType="end"/>
            </w:r>
          </w:hyperlink>
        </w:p>
        <w:p w14:paraId="5D06A9D1" w14:textId="450C7ACD" w:rsidR="00A8652B" w:rsidRPr="00A8652B" w:rsidRDefault="006A793C"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00A8652B" w:rsidRPr="00A8652B">
              <w:rPr>
                <w:rStyle w:val="afc"/>
                <w:rFonts w:eastAsia="Calibri"/>
                <w:noProof/>
                <w:sz w:val="28"/>
                <w:szCs w:val="28"/>
                <w:lang w:val="en-US"/>
              </w:rPr>
              <w:t xml:space="preserve">1.3 </w:t>
            </w:r>
            <w:r w:rsidR="00A8652B" w:rsidRPr="00A8652B">
              <w:rPr>
                <w:rStyle w:val="afc"/>
                <w:rFonts w:eastAsia="Calibri"/>
                <w:noProof/>
                <w:sz w:val="28"/>
                <w:szCs w:val="28"/>
              </w:rPr>
              <w:t>Объект разработки</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_Toc183979099 \h </w:instrText>
            </w:r>
            <w:r w:rsidR="00A8652B" w:rsidRPr="00A8652B">
              <w:rPr>
                <w:noProof/>
                <w:webHidden/>
                <w:sz w:val="28"/>
                <w:szCs w:val="28"/>
              </w:rPr>
            </w:r>
            <w:r w:rsidR="00A8652B" w:rsidRPr="00A8652B">
              <w:rPr>
                <w:noProof/>
                <w:webHidden/>
                <w:sz w:val="28"/>
                <w:szCs w:val="28"/>
              </w:rPr>
              <w:fldChar w:fldCharType="separate"/>
            </w:r>
            <w:r w:rsidR="00836FFD">
              <w:rPr>
                <w:noProof/>
                <w:webHidden/>
                <w:sz w:val="28"/>
                <w:szCs w:val="28"/>
              </w:rPr>
              <w:t>4</w:t>
            </w:r>
            <w:r w:rsidR="00A8652B" w:rsidRPr="00A8652B">
              <w:rPr>
                <w:noProof/>
                <w:webHidden/>
                <w:sz w:val="28"/>
                <w:szCs w:val="28"/>
              </w:rPr>
              <w:fldChar w:fldCharType="end"/>
            </w:r>
          </w:hyperlink>
        </w:p>
        <w:p w14:paraId="63AD9449" w14:textId="625A3B0C" w:rsidR="00A8652B" w:rsidRPr="00A8652B" w:rsidRDefault="006A793C"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00A8652B" w:rsidRPr="00A8652B">
              <w:rPr>
                <w:rStyle w:val="afc"/>
                <w:rFonts w:eastAsia="Calibri"/>
                <w:noProof/>
                <w:sz w:val="28"/>
                <w:szCs w:val="28"/>
              </w:rPr>
              <w:t>1.4 Цель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_Toc183979100 \h </w:instrText>
            </w:r>
            <w:r w:rsidR="00A8652B" w:rsidRPr="00A8652B">
              <w:rPr>
                <w:noProof/>
                <w:webHidden/>
                <w:sz w:val="28"/>
                <w:szCs w:val="28"/>
              </w:rPr>
            </w:r>
            <w:r w:rsidR="00A8652B" w:rsidRPr="00A8652B">
              <w:rPr>
                <w:noProof/>
                <w:webHidden/>
                <w:sz w:val="28"/>
                <w:szCs w:val="28"/>
              </w:rPr>
              <w:fldChar w:fldCharType="separate"/>
            </w:r>
            <w:r w:rsidR="00836FFD">
              <w:rPr>
                <w:noProof/>
                <w:webHidden/>
                <w:sz w:val="28"/>
                <w:szCs w:val="28"/>
              </w:rPr>
              <w:t>4</w:t>
            </w:r>
            <w:r w:rsidR="00A8652B" w:rsidRPr="00A8652B">
              <w:rPr>
                <w:noProof/>
                <w:webHidden/>
                <w:sz w:val="28"/>
                <w:szCs w:val="28"/>
              </w:rPr>
              <w:fldChar w:fldCharType="end"/>
            </w:r>
          </w:hyperlink>
        </w:p>
        <w:p w14:paraId="151E9ACD" w14:textId="78804B0A" w:rsidR="00A8652B" w:rsidRPr="00A8652B" w:rsidRDefault="006A793C"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00A8652B" w:rsidRPr="00A8652B">
              <w:rPr>
                <w:rStyle w:val="afc"/>
                <w:rFonts w:eastAsia="Calibri"/>
                <w:noProof/>
                <w:sz w:val="28"/>
                <w:szCs w:val="28"/>
              </w:rPr>
              <w:t>1.5</w:t>
            </w:r>
            <w:r w:rsidR="00A8652B" w:rsidRPr="00A8652B">
              <w:rPr>
                <w:rStyle w:val="afc"/>
                <w:noProof/>
                <w:sz w:val="28"/>
                <w:szCs w:val="28"/>
              </w:rPr>
              <w:t xml:space="preserve"> Используемые документы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_Toc183979101 \h </w:instrText>
            </w:r>
            <w:r w:rsidR="00A8652B" w:rsidRPr="00A8652B">
              <w:rPr>
                <w:noProof/>
                <w:webHidden/>
                <w:sz w:val="28"/>
                <w:szCs w:val="28"/>
              </w:rPr>
            </w:r>
            <w:r w:rsidR="00A8652B" w:rsidRPr="00A8652B">
              <w:rPr>
                <w:noProof/>
                <w:webHidden/>
                <w:sz w:val="28"/>
                <w:szCs w:val="28"/>
              </w:rPr>
              <w:fldChar w:fldCharType="separate"/>
            </w:r>
            <w:r w:rsidR="00836FFD">
              <w:rPr>
                <w:noProof/>
                <w:webHidden/>
                <w:sz w:val="28"/>
                <w:szCs w:val="28"/>
              </w:rPr>
              <w:t>4</w:t>
            </w:r>
            <w:r w:rsidR="00A8652B" w:rsidRPr="00A8652B">
              <w:rPr>
                <w:noProof/>
                <w:webHidden/>
                <w:sz w:val="28"/>
                <w:szCs w:val="28"/>
              </w:rPr>
              <w:fldChar w:fldCharType="end"/>
            </w:r>
          </w:hyperlink>
        </w:p>
        <w:p w14:paraId="52255BA0" w14:textId="5EC3F0BB" w:rsidR="00A8652B" w:rsidRPr="00A8652B" w:rsidRDefault="006A793C"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00A8652B" w:rsidRPr="00A8652B">
              <w:rPr>
                <w:rStyle w:val="afc"/>
                <w:rFonts w:eastAsia="Calibri"/>
                <w:noProof/>
                <w:sz w:val="28"/>
                <w:szCs w:val="28"/>
              </w:rPr>
              <w:t>2 РЕЗУЛЬТАТЫ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_Toc183979102 \h </w:instrText>
            </w:r>
            <w:r w:rsidR="00A8652B" w:rsidRPr="00A8652B">
              <w:rPr>
                <w:noProof/>
                <w:webHidden/>
                <w:sz w:val="28"/>
                <w:szCs w:val="28"/>
              </w:rPr>
            </w:r>
            <w:r w:rsidR="00A8652B" w:rsidRPr="00A8652B">
              <w:rPr>
                <w:noProof/>
                <w:webHidden/>
                <w:sz w:val="28"/>
                <w:szCs w:val="28"/>
              </w:rPr>
              <w:fldChar w:fldCharType="separate"/>
            </w:r>
            <w:r w:rsidR="00836FFD">
              <w:rPr>
                <w:noProof/>
                <w:webHidden/>
                <w:sz w:val="28"/>
                <w:szCs w:val="28"/>
              </w:rPr>
              <w:t>5</w:t>
            </w:r>
            <w:r w:rsidR="00A8652B" w:rsidRPr="00A8652B">
              <w:rPr>
                <w:noProof/>
                <w:webHidden/>
                <w:sz w:val="28"/>
                <w:szCs w:val="28"/>
              </w:rPr>
              <w:fldChar w:fldCharType="end"/>
            </w:r>
          </w:hyperlink>
        </w:p>
        <w:p w14:paraId="7E38E8F4" w14:textId="2B38E430" w:rsidR="00A8652B" w:rsidRPr="00A8652B" w:rsidRDefault="006A793C"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00A8652B" w:rsidRPr="00A8652B">
              <w:rPr>
                <w:rStyle w:val="afc"/>
                <w:noProof/>
                <w:sz w:val="28"/>
                <w:szCs w:val="28"/>
              </w:rPr>
              <w:t>2.1 Описание модели системы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_Toc183979103 \h </w:instrText>
            </w:r>
            <w:r w:rsidR="00A8652B" w:rsidRPr="00A8652B">
              <w:rPr>
                <w:noProof/>
                <w:webHidden/>
                <w:sz w:val="28"/>
                <w:szCs w:val="28"/>
              </w:rPr>
            </w:r>
            <w:r w:rsidR="00A8652B" w:rsidRPr="00A8652B">
              <w:rPr>
                <w:noProof/>
                <w:webHidden/>
                <w:sz w:val="28"/>
                <w:szCs w:val="28"/>
              </w:rPr>
              <w:fldChar w:fldCharType="separate"/>
            </w:r>
            <w:r w:rsidR="00836FFD">
              <w:rPr>
                <w:noProof/>
                <w:webHidden/>
                <w:sz w:val="28"/>
                <w:szCs w:val="28"/>
              </w:rPr>
              <w:t>5</w:t>
            </w:r>
            <w:r w:rsidR="00A8652B" w:rsidRPr="00A8652B">
              <w:rPr>
                <w:noProof/>
                <w:webHidden/>
                <w:sz w:val="28"/>
                <w:szCs w:val="28"/>
              </w:rPr>
              <w:fldChar w:fldCharType="end"/>
            </w:r>
          </w:hyperlink>
        </w:p>
        <w:p w14:paraId="684DE50E" w14:textId="75234DEE" w:rsidR="00A8652B" w:rsidRPr="00A8652B" w:rsidRDefault="006A793C"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00A8652B" w:rsidRPr="00A8652B">
              <w:rPr>
                <w:rStyle w:val="afc"/>
                <w:noProof/>
                <w:sz w:val="28"/>
                <w:szCs w:val="28"/>
              </w:rPr>
              <w:t>2.2 Перечень взаимодействующих систем</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_Toc183979104 \h </w:instrText>
            </w:r>
            <w:r w:rsidR="00A8652B" w:rsidRPr="00A8652B">
              <w:rPr>
                <w:noProof/>
                <w:webHidden/>
                <w:sz w:val="28"/>
                <w:szCs w:val="28"/>
              </w:rPr>
            </w:r>
            <w:r w:rsidR="00A8652B" w:rsidRPr="00A8652B">
              <w:rPr>
                <w:noProof/>
                <w:webHidden/>
                <w:sz w:val="28"/>
                <w:szCs w:val="28"/>
              </w:rPr>
              <w:fldChar w:fldCharType="separate"/>
            </w:r>
            <w:r w:rsidR="00836FFD">
              <w:rPr>
                <w:noProof/>
                <w:webHidden/>
                <w:sz w:val="28"/>
                <w:szCs w:val="28"/>
              </w:rPr>
              <w:t>7</w:t>
            </w:r>
            <w:r w:rsidR="00A8652B" w:rsidRPr="00A8652B">
              <w:rPr>
                <w:noProof/>
                <w:webHidden/>
                <w:sz w:val="28"/>
                <w:szCs w:val="28"/>
              </w:rPr>
              <w:fldChar w:fldCharType="end"/>
            </w:r>
          </w:hyperlink>
        </w:p>
        <w:p w14:paraId="0F593337" w14:textId="2F980E67" w:rsidR="00A8652B" w:rsidRPr="00A8652B" w:rsidRDefault="006A793C"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00A8652B" w:rsidRPr="00A8652B">
              <w:rPr>
                <w:rStyle w:val="afc"/>
                <w:rFonts w:eastAsia="Calibri"/>
                <w:noProof/>
                <w:sz w:val="28"/>
                <w:szCs w:val="28"/>
              </w:rPr>
              <w:t>2.</w:t>
            </w:r>
            <w:r w:rsidR="00A8652B" w:rsidRPr="00A8652B">
              <w:rPr>
                <w:rStyle w:val="afc"/>
                <w:rFonts w:eastAsia="Calibri"/>
                <w:noProof/>
                <w:sz w:val="28"/>
                <w:szCs w:val="28"/>
                <w:lang w:val="en-US"/>
              </w:rPr>
              <w:t>3</w:t>
            </w:r>
            <w:r w:rsidR="00A8652B" w:rsidRPr="00A8652B">
              <w:rPr>
                <w:rStyle w:val="afc"/>
                <w:noProof/>
                <w:sz w:val="28"/>
                <w:szCs w:val="28"/>
              </w:rPr>
              <w:t xml:space="preserve"> Управление моделью</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_Toc183979105 \h </w:instrText>
            </w:r>
            <w:r w:rsidR="00A8652B" w:rsidRPr="00A8652B">
              <w:rPr>
                <w:noProof/>
                <w:webHidden/>
                <w:sz w:val="28"/>
                <w:szCs w:val="28"/>
              </w:rPr>
            </w:r>
            <w:r w:rsidR="00A8652B" w:rsidRPr="00A8652B">
              <w:rPr>
                <w:noProof/>
                <w:webHidden/>
                <w:sz w:val="28"/>
                <w:szCs w:val="28"/>
              </w:rPr>
              <w:fldChar w:fldCharType="separate"/>
            </w:r>
            <w:r w:rsidR="00836FFD">
              <w:rPr>
                <w:noProof/>
                <w:webHidden/>
                <w:sz w:val="28"/>
                <w:szCs w:val="28"/>
              </w:rPr>
              <w:t>7</w:t>
            </w:r>
            <w:r w:rsidR="00A8652B" w:rsidRPr="00A8652B">
              <w:rPr>
                <w:noProof/>
                <w:webHidden/>
                <w:sz w:val="28"/>
                <w:szCs w:val="28"/>
              </w:rPr>
              <w:fldChar w:fldCharType="end"/>
            </w:r>
          </w:hyperlink>
        </w:p>
        <w:p w14:paraId="6C0E7262" w14:textId="3A39D528" w:rsidR="00A8652B" w:rsidRPr="00A8652B" w:rsidRDefault="006A793C"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00A8652B" w:rsidRPr="00A8652B">
              <w:rPr>
                <w:rStyle w:val="afc"/>
                <w:rFonts w:eastAsia="Calibri"/>
                <w:noProof/>
                <w:sz w:val="28"/>
                <w:szCs w:val="28"/>
              </w:rPr>
              <w:t>2.4 Результаты тестирования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_Toc183979106 \h </w:instrText>
            </w:r>
            <w:r w:rsidR="00A8652B" w:rsidRPr="00A8652B">
              <w:rPr>
                <w:noProof/>
                <w:webHidden/>
                <w:sz w:val="28"/>
                <w:szCs w:val="28"/>
              </w:rPr>
            </w:r>
            <w:r w:rsidR="00A8652B" w:rsidRPr="00A8652B">
              <w:rPr>
                <w:noProof/>
                <w:webHidden/>
                <w:sz w:val="28"/>
                <w:szCs w:val="28"/>
              </w:rPr>
              <w:fldChar w:fldCharType="separate"/>
            </w:r>
            <w:r w:rsidR="00836FFD">
              <w:rPr>
                <w:noProof/>
                <w:webHidden/>
                <w:sz w:val="28"/>
                <w:szCs w:val="28"/>
              </w:rPr>
              <w:t>9</w:t>
            </w:r>
            <w:r w:rsidR="00A8652B" w:rsidRPr="00A8652B">
              <w:rPr>
                <w:noProof/>
                <w:webHidden/>
                <w:sz w:val="28"/>
                <w:szCs w:val="28"/>
              </w:rPr>
              <w:fldChar w:fldCharType="end"/>
            </w:r>
          </w:hyperlink>
        </w:p>
        <w:p w14:paraId="01471CA8" w14:textId="1230FD3D" w:rsidR="00A8652B" w:rsidRPr="00A8652B" w:rsidRDefault="006A793C"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00A8652B" w:rsidRPr="00A8652B">
              <w:rPr>
                <w:rStyle w:val="afc"/>
                <w:rFonts w:eastAsia="Calibri"/>
                <w:noProof/>
                <w:sz w:val="28"/>
                <w:szCs w:val="28"/>
              </w:rPr>
              <w:t>3 ВЫВОДЫ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_Toc183979107 \h </w:instrText>
            </w:r>
            <w:r w:rsidR="00A8652B" w:rsidRPr="00A8652B">
              <w:rPr>
                <w:noProof/>
                <w:webHidden/>
                <w:sz w:val="28"/>
                <w:szCs w:val="28"/>
              </w:rPr>
            </w:r>
            <w:r w:rsidR="00A8652B" w:rsidRPr="00A8652B">
              <w:rPr>
                <w:noProof/>
                <w:webHidden/>
                <w:sz w:val="28"/>
                <w:szCs w:val="28"/>
              </w:rPr>
              <w:fldChar w:fldCharType="separate"/>
            </w:r>
            <w:r w:rsidR="00836FFD">
              <w:rPr>
                <w:noProof/>
                <w:webHidden/>
                <w:sz w:val="28"/>
                <w:szCs w:val="28"/>
              </w:rPr>
              <w:t>11</w:t>
            </w:r>
            <w:r w:rsidR="00A8652B"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p>
    <w:p w14:paraId="1681B835" w14:textId="6A2DC22D" w:rsidR="00A32C33" w:rsidRPr="00A32C33" w:rsidRDefault="00CC5247" w:rsidP="00F56DC2">
      <w:pPr>
        <w:pStyle w:val="11"/>
        <w:rPr>
          <w:rFonts w:eastAsia="Calibri"/>
        </w:rPr>
      </w:pPr>
      <w:bookmarkStart w:id="1" w:name="_Toc183979096"/>
      <w:r>
        <w:rPr>
          <w:rFonts w:eastAsia="Calibri"/>
        </w:rPr>
        <w:lastRenderedPageBreak/>
        <w:t>1 ВВЕДЕНИЕ</w:t>
      </w:r>
      <w:bookmarkEnd w:id="1"/>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2" w:name="_Toc183979097"/>
      <w:r>
        <w:rPr>
          <w:rFonts w:eastAsia="Calibri"/>
        </w:rPr>
        <w:t xml:space="preserve">1.1 </w:t>
      </w:r>
      <w:r w:rsidR="00A32C33" w:rsidRPr="00A32C33">
        <w:rPr>
          <w:rFonts w:eastAsia="Calibri"/>
        </w:rPr>
        <w:t>Общие сведения</w:t>
      </w:r>
      <w:bookmarkEnd w:id="2"/>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7537C" w14:paraId="3E7F04C1" w14:textId="77777777" w:rsidTr="00C7440A">
        <w:tc>
          <w:tcPr>
            <w:tcW w:w="1775" w:type="dxa"/>
          </w:tcPr>
          <w:p w14:paraId="0EEFDE9B" w14:textId="7C6F0E9F" w:rsidR="00D7537C" w:rsidRPr="00AA4B26" w:rsidRDefault="00AA4B26" w:rsidP="00D7537C">
            <w:pPr>
              <w:pStyle w:val="afd"/>
              <w:rPr>
                <w:rFonts w:eastAsia="Calibri"/>
                <w:lang w:val="en-US"/>
              </w:rPr>
            </w:pPr>
            <w:r>
              <w:rPr>
                <w:rFonts w:eastAsia="Calibri"/>
                <w:lang w:val="en-US"/>
              </w:rPr>
              <w:t>S</w:t>
            </w:r>
          </w:p>
        </w:tc>
        <w:tc>
          <w:tcPr>
            <w:tcW w:w="7570" w:type="dxa"/>
          </w:tcPr>
          <w:p w14:paraId="233B8C38" w14:textId="73FC6582" w:rsidR="00D7537C" w:rsidRPr="00AA4B26" w:rsidRDefault="00AA4B26" w:rsidP="00D7537C">
            <w:pPr>
              <w:pStyle w:val="afd"/>
              <w:rPr>
                <w:rFonts w:eastAsia="Calibri"/>
              </w:rPr>
            </w:pPr>
            <w:r>
              <w:rPr>
                <w:rFonts w:eastAsia="Calibri"/>
              </w:rPr>
              <w:t>Шноркель</w:t>
            </w:r>
          </w:p>
        </w:tc>
      </w:tr>
      <w:tr w:rsidR="00E04362" w14:paraId="21DAF220" w14:textId="77777777" w:rsidTr="00C7440A">
        <w:tc>
          <w:tcPr>
            <w:tcW w:w="1775" w:type="dxa"/>
          </w:tcPr>
          <w:p w14:paraId="554F2E44" w14:textId="6EDB2647" w:rsidR="00E04362" w:rsidRPr="00E04362" w:rsidRDefault="00E04362" w:rsidP="00D7537C">
            <w:pPr>
              <w:pStyle w:val="afd"/>
              <w:rPr>
                <w:rFonts w:eastAsia="Calibri"/>
                <w:lang w:val="en-US"/>
              </w:rPr>
            </w:pPr>
            <w:r>
              <w:rPr>
                <w:rFonts w:eastAsia="Calibri"/>
                <w:lang w:val="en-US"/>
              </w:rPr>
              <w:t>CP</w:t>
            </w:r>
          </w:p>
        </w:tc>
        <w:tc>
          <w:tcPr>
            <w:tcW w:w="7570" w:type="dxa"/>
          </w:tcPr>
          <w:p w14:paraId="59AECC28" w14:textId="4DD6BAD4" w:rsidR="00E04362" w:rsidRPr="00E04362" w:rsidRDefault="00E04362" w:rsidP="00D7537C">
            <w:pPr>
              <w:pStyle w:val="afd"/>
              <w:rPr>
                <w:rFonts w:eastAsia="Calibri"/>
              </w:rPr>
            </w:pPr>
            <w:r>
              <w:rPr>
                <w:rFonts w:eastAsia="Calibri"/>
              </w:rPr>
              <w:t>Управляющая консоль</w:t>
            </w:r>
          </w:p>
        </w:tc>
      </w:tr>
      <w:tr w:rsidR="00E04362" w14:paraId="634587BC" w14:textId="77777777" w:rsidTr="00C7440A">
        <w:tc>
          <w:tcPr>
            <w:tcW w:w="1775" w:type="dxa"/>
          </w:tcPr>
          <w:p w14:paraId="6C9D35CF" w14:textId="2E84EE68" w:rsidR="00E04362" w:rsidRDefault="00E04362" w:rsidP="00D7537C">
            <w:pPr>
              <w:pStyle w:val="afd"/>
              <w:rPr>
                <w:rFonts w:eastAsia="Calibri"/>
                <w:lang w:val="en-US"/>
              </w:rPr>
            </w:pPr>
            <w:r>
              <w:rPr>
                <w:rFonts w:eastAsia="Calibri"/>
                <w:lang w:val="en-US"/>
              </w:rPr>
              <w:t>V</w:t>
            </w:r>
          </w:p>
        </w:tc>
        <w:tc>
          <w:tcPr>
            <w:tcW w:w="7570" w:type="dxa"/>
          </w:tcPr>
          <w:p w14:paraId="6626382A" w14:textId="12F487DB" w:rsidR="00E04362" w:rsidRDefault="00E04362" w:rsidP="00D7537C">
            <w:pPr>
              <w:pStyle w:val="afd"/>
              <w:rPr>
                <w:rFonts w:eastAsia="Calibri"/>
              </w:rPr>
            </w:pPr>
            <w:r>
              <w:rPr>
                <w:rFonts w:eastAsia="Calibri"/>
              </w:rPr>
              <w:t>Вентиляция</w:t>
            </w:r>
          </w:p>
        </w:tc>
      </w:tr>
      <w:tr w:rsidR="00E04362" w14:paraId="11E1C6CA" w14:textId="77777777" w:rsidTr="00C7440A">
        <w:tc>
          <w:tcPr>
            <w:tcW w:w="1775" w:type="dxa"/>
          </w:tcPr>
          <w:p w14:paraId="7A05BCC4" w14:textId="7FE25D49" w:rsidR="00E04362" w:rsidRPr="00E04362" w:rsidRDefault="00E04362" w:rsidP="00D7537C">
            <w:pPr>
              <w:pStyle w:val="afd"/>
              <w:rPr>
                <w:rFonts w:eastAsia="Calibri"/>
                <w:lang w:val="en-US"/>
              </w:rPr>
            </w:pPr>
            <w:r>
              <w:rPr>
                <w:rFonts w:eastAsia="Calibri"/>
                <w:lang w:val="en-US"/>
              </w:rPr>
              <w:t>DE</w:t>
            </w:r>
          </w:p>
        </w:tc>
        <w:tc>
          <w:tcPr>
            <w:tcW w:w="7570" w:type="dxa"/>
          </w:tcPr>
          <w:p w14:paraId="4927AB41" w14:textId="381A0610" w:rsidR="00E04362" w:rsidRDefault="00E04362" w:rsidP="00D7537C">
            <w:pPr>
              <w:pStyle w:val="afd"/>
              <w:rPr>
                <w:rFonts w:eastAsia="Calibri"/>
              </w:rPr>
            </w:pPr>
            <w:r>
              <w:rPr>
                <w:rFonts w:eastAsia="Calibri"/>
              </w:rPr>
              <w:t>Дизеля</w:t>
            </w:r>
            <w:bookmarkStart w:id="3" w:name="_GoBack"/>
            <w:bookmarkEnd w:id="3"/>
          </w:p>
        </w:tc>
      </w:tr>
      <w:tr w:rsidR="00D7537C" w14:paraId="7498DC86" w14:textId="77777777" w:rsidTr="00C7440A">
        <w:tc>
          <w:tcPr>
            <w:tcW w:w="1775" w:type="dxa"/>
          </w:tcPr>
          <w:p w14:paraId="29E633BC" w14:textId="72CBF7B3" w:rsidR="00D7537C" w:rsidRPr="00167208" w:rsidRDefault="00D7537C" w:rsidP="00D7537C">
            <w:pPr>
              <w:pStyle w:val="afd"/>
              <w:rPr>
                <w:rFonts w:eastAsia="Calibri"/>
              </w:rPr>
            </w:pPr>
            <w:r w:rsidRPr="006634F2">
              <w:rPr>
                <w:rFonts w:eastAsia="Calibri"/>
              </w:rPr>
              <w:t>ICD</w:t>
            </w:r>
          </w:p>
        </w:tc>
        <w:tc>
          <w:tcPr>
            <w:tcW w:w="7570" w:type="dxa"/>
          </w:tcPr>
          <w:p w14:paraId="7F5B820B" w14:textId="15EA7296" w:rsidR="00D7537C" w:rsidRDefault="00D7537C" w:rsidP="00D7537C">
            <w:pPr>
              <w:pStyle w:val="afd"/>
              <w:rPr>
                <w:rFonts w:eastAsia="Calibri"/>
              </w:rPr>
            </w:pPr>
            <w:proofErr w:type="spellStart"/>
            <w:r w:rsidRPr="006634F2">
              <w:rPr>
                <w:rFonts w:eastAsia="Calibri"/>
              </w:rPr>
              <w:t>Interface</w:t>
            </w:r>
            <w:proofErr w:type="spellEnd"/>
            <w:r w:rsidRPr="006634F2">
              <w:rPr>
                <w:rFonts w:eastAsia="Calibri"/>
              </w:rPr>
              <w:t xml:space="preserve"> </w:t>
            </w:r>
            <w:proofErr w:type="spellStart"/>
            <w:r w:rsidRPr="006634F2">
              <w:rPr>
                <w:rFonts w:eastAsia="Calibri"/>
              </w:rPr>
              <w:t>Control</w:t>
            </w:r>
            <w:proofErr w:type="spellEnd"/>
            <w:r w:rsidRPr="006634F2">
              <w:rPr>
                <w:rFonts w:eastAsia="Calibri"/>
              </w:rPr>
              <w:t xml:space="preserve"> </w:t>
            </w:r>
            <w:proofErr w:type="spellStart"/>
            <w:r w:rsidRPr="006634F2">
              <w:rPr>
                <w:rFonts w:eastAsia="Calibri"/>
              </w:rPr>
              <w:t>Document</w:t>
            </w:r>
            <w:proofErr w:type="spellEnd"/>
          </w:p>
        </w:tc>
      </w:tr>
      <w:tr w:rsidR="00862800" w14:paraId="42D647E3" w14:textId="77777777" w:rsidTr="00C7440A">
        <w:tc>
          <w:tcPr>
            <w:tcW w:w="1775" w:type="dxa"/>
          </w:tcPr>
          <w:p w14:paraId="1102860B" w14:textId="76790B2C" w:rsidR="00862800" w:rsidRPr="006634F2" w:rsidRDefault="00AA4B26" w:rsidP="00D7537C">
            <w:pPr>
              <w:pStyle w:val="afd"/>
              <w:rPr>
                <w:rFonts w:eastAsia="Calibri"/>
              </w:rPr>
            </w:pPr>
            <w:r>
              <w:rPr>
                <w:lang w:val="en-US"/>
              </w:rPr>
              <w:t>DIEC</w:t>
            </w:r>
          </w:p>
        </w:tc>
        <w:tc>
          <w:tcPr>
            <w:tcW w:w="7570" w:type="dxa"/>
          </w:tcPr>
          <w:p w14:paraId="28DD0A06" w14:textId="040BB99D" w:rsidR="00862800" w:rsidRPr="00AA4B26" w:rsidRDefault="00AA4B26" w:rsidP="00D7537C">
            <w:pPr>
              <w:pStyle w:val="afd"/>
              <w:rPr>
                <w:rFonts w:eastAsia="Calibri"/>
              </w:rPr>
            </w:pPr>
            <w:r>
              <w:rPr>
                <w:rFonts w:eastAsia="Calibri"/>
              </w:rPr>
              <w:t>Дизельный отсек</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4"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4"/>
    </w:p>
    <w:p w14:paraId="204916CC" w14:textId="77777777" w:rsidR="00A32C33" w:rsidRPr="00DE3113" w:rsidRDefault="00A32C33" w:rsidP="00DE3113">
      <w:pPr>
        <w:pStyle w:val="af1"/>
      </w:pPr>
    </w:p>
    <w:p w14:paraId="2EFC56FE" w14:textId="41D11D2F" w:rsidR="00A32C33" w:rsidRPr="00DE3113" w:rsidRDefault="00A32C33" w:rsidP="00DE3113">
      <w:pPr>
        <w:pStyle w:val="af1"/>
      </w:pPr>
      <w:r w:rsidRPr="00DE3113">
        <w:t xml:space="preserve">Данный документ предназначен для описания и сопровождения </w:t>
      </w:r>
      <w:r w:rsidR="00DE3113">
        <w:t xml:space="preserve">ММ </w:t>
      </w:r>
      <w:r w:rsidR="00AA4B26">
        <w:rPr>
          <w:lang w:val="en-US"/>
        </w:rPr>
        <w:t>S</w:t>
      </w:r>
      <w:r w:rsidRPr="00DE3113">
        <w:t>.</w:t>
      </w:r>
    </w:p>
    <w:p w14:paraId="21A221AC" w14:textId="08976B4E" w:rsidR="00A32C33" w:rsidRPr="00DE3113" w:rsidRDefault="008E2092" w:rsidP="00DE3113">
      <w:pPr>
        <w:pStyle w:val="af1"/>
      </w:pPr>
      <w:r>
        <w:t xml:space="preserve">Данный </w:t>
      </w:r>
      <w:r w:rsidR="00A32C33" w:rsidRPr="00DE3113">
        <w:t xml:space="preserve">документ предоставляет описание </w:t>
      </w:r>
      <w:r>
        <w:t>ММ</w:t>
      </w:r>
      <w:r w:rsidR="00A32C33" w:rsidRPr="00DE3113">
        <w:t xml:space="preserve">, которая симулирует поведение </w:t>
      </w:r>
      <w:r w:rsidR="00AA4B26">
        <w:rPr>
          <w:lang w:val="en-US"/>
        </w:rPr>
        <w:t>S</w:t>
      </w:r>
      <w:r w:rsidR="00A32C33" w:rsidRPr="00DE3113">
        <w:t>. Он включает в себя структуру блока, необходимую для моделирования.</w:t>
      </w:r>
    </w:p>
    <w:p w14:paraId="63F27D54" w14:textId="2E1C8850" w:rsidR="00A32C33" w:rsidRPr="00DE3113" w:rsidRDefault="00A32C33" w:rsidP="00DE3113">
      <w:pPr>
        <w:pStyle w:val="af1"/>
      </w:pPr>
      <w:r w:rsidRPr="00DE3113">
        <w:t>Область применения данного документа включает</w:t>
      </w:r>
      <w:r w:rsidR="008E2092">
        <w:t>.</w:t>
      </w:r>
    </w:p>
    <w:p w14:paraId="68BEE20B" w14:textId="2C03B48F" w:rsidR="00A32C33" w:rsidRPr="00DE3113" w:rsidRDefault="00A32C33">
      <w:pPr>
        <w:pStyle w:val="af5"/>
        <w:numPr>
          <w:ilvl w:val="0"/>
          <w:numId w:val="1"/>
        </w:numPr>
      </w:pPr>
      <w:r w:rsidRPr="00DE3113">
        <w:lastRenderedPageBreak/>
        <w:t xml:space="preserve">Разработка и оптимизация системы ММ </w:t>
      </w:r>
      <w:r w:rsidR="00AA4B26">
        <w:rPr>
          <w:lang w:val="en-US"/>
        </w:rPr>
        <w:t>S</w:t>
      </w:r>
      <w:r w:rsidR="00744455" w:rsidRPr="00744455">
        <w:t>.</w:t>
      </w:r>
    </w:p>
    <w:p w14:paraId="7DF2BABA" w14:textId="6263B112" w:rsidR="00A32C33" w:rsidRPr="00DE3113" w:rsidRDefault="00A32C33">
      <w:pPr>
        <w:pStyle w:val="af5"/>
        <w:numPr>
          <w:ilvl w:val="0"/>
          <w:numId w:val="1"/>
        </w:numPr>
      </w:pPr>
      <w:r w:rsidRPr="00DE3113">
        <w:t>Анализ и оценка производительности</w:t>
      </w:r>
      <w:r w:rsidR="00744455">
        <w:rPr>
          <w:lang w:val="en-US"/>
        </w:rPr>
        <w:t>.</w:t>
      </w:r>
    </w:p>
    <w:p w14:paraId="63F25FA3" w14:textId="27A74DF9" w:rsidR="00A32C33" w:rsidRPr="00DE3113" w:rsidRDefault="00A32C33">
      <w:pPr>
        <w:pStyle w:val="af5"/>
        <w:numPr>
          <w:ilvl w:val="0"/>
          <w:numId w:val="1"/>
        </w:numPr>
      </w:pPr>
      <w:r w:rsidRPr="00DE3113">
        <w:t>Исследование надежности и безопасности</w:t>
      </w:r>
      <w:r w:rsidR="00744455">
        <w:rPr>
          <w:lang w:val="en-US"/>
        </w:rPr>
        <w:t>.</w:t>
      </w:r>
    </w:p>
    <w:p w14:paraId="644BE9F9" w14:textId="77777777" w:rsidR="00A32C33" w:rsidRDefault="00A32C33">
      <w:pPr>
        <w:pStyle w:val="af5"/>
        <w:numPr>
          <w:ilvl w:val="0"/>
          <w:numId w:val="1"/>
        </w:numPr>
      </w:pPr>
      <w:r w:rsidRPr="00DE3113">
        <w:t>Симуляция и выявление недостатков.</w:t>
      </w:r>
    </w:p>
    <w:p w14:paraId="3348C067" w14:textId="77777777" w:rsidR="00762DF8" w:rsidRPr="00DE3113" w:rsidRDefault="00762DF8" w:rsidP="00762DF8">
      <w:pPr>
        <w:pStyle w:val="af1"/>
      </w:pPr>
    </w:p>
    <w:p w14:paraId="1120BD4B" w14:textId="2C98226F" w:rsidR="00A32C33" w:rsidRPr="00E83EDC" w:rsidRDefault="00E83EDC" w:rsidP="00E83EDC">
      <w:pPr>
        <w:pStyle w:val="23"/>
        <w:rPr>
          <w:rFonts w:eastAsia="Calibri"/>
          <w:lang w:val="en-US"/>
        </w:rPr>
      </w:pPr>
      <w:bookmarkStart w:id="5" w:name="_Toc183979099"/>
      <w:r>
        <w:rPr>
          <w:rFonts w:eastAsia="Calibri"/>
          <w:lang w:val="en-US"/>
        </w:rPr>
        <w:t xml:space="preserve">1.3 </w:t>
      </w:r>
      <w:r w:rsidR="00A32C33" w:rsidRPr="00A32C33">
        <w:rPr>
          <w:rFonts w:eastAsia="Calibri"/>
        </w:rPr>
        <w:t>Объект разработки</w:t>
      </w:r>
      <w:bookmarkEnd w:id="5"/>
    </w:p>
    <w:p w14:paraId="300A9441" w14:textId="77777777" w:rsidR="00A32C33" w:rsidRPr="00E82A06" w:rsidRDefault="00A32C33" w:rsidP="00E82A06">
      <w:pPr>
        <w:pStyle w:val="af1"/>
      </w:pPr>
    </w:p>
    <w:p w14:paraId="20E64952" w14:textId="23C8BB05" w:rsidR="00A32C33" w:rsidRPr="00E82A06" w:rsidRDefault="00A32C33" w:rsidP="00E82A06">
      <w:pPr>
        <w:pStyle w:val="af1"/>
      </w:pPr>
      <w:r w:rsidRPr="00E82A06">
        <w:t xml:space="preserve">Объектом разработки является ММ </w:t>
      </w:r>
      <w:r w:rsidR="00AA4B26">
        <w:rPr>
          <w:lang w:val="en-US"/>
        </w:rPr>
        <w:t>S</w:t>
      </w:r>
      <w:r w:rsidRPr="00E82A06">
        <w:t xml:space="preserve">, которая будет разработана с целью анализа работы данного блока. Математическая модель будет основана на документах ICD, которые описывают взаимодействие различных </w:t>
      </w:r>
      <w:r w:rsidR="006634F2" w:rsidRPr="00E82A06">
        <w:t>модулей и</w:t>
      </w:r>
      <w:r w:rsidRPr="00E82A06">
        <w:t xml:space="preserve"> </w:t>
      </w:r>
      <w:r w:rsidR="00AA4B26">
        <w:rPr>
          <w:lang w:val="en-US"/>
        </w:rPr>
        <w:t>S</w:t>
      </w:r>
      <w:r w:rsidRPr="00E82A06">
        <w:t xml:space="preserve">. Модель будет учитывать входные параметры, влияющие на работу блока. Разработанная </w:t>
      </w:r>
      <w:r w:rsidR="006634F2" w:rsidRPr="00E82A06">
        <w:t>ММ</w:t>
      </w:r>
      <w:r w:rsidRPr="00E82A06">
        <w:t xml:space="preserve"> будет использоваться для проведения различных аналитических и численных исследований.</w:t>
      </w:r>
    </w:p>
    <w:p w14:paraId="3D97A21C" w14:textId="77777777" w:rsidR="00A32C33" w:rsidRPr="00E82A06" w:rsidRDefault="00A32C33" w:rsidP="00E82A06">
      <w:pPr>
        <w:pStyle w:val="af1"/>
      </w:pPr>
    </w:p>
    <w:p w14:paraId="7D32E568" w14:textId="44E92C89" w:rsidR="00A32C33" w:rsidRPr="00A32C33" w:rsidRDefault="00E82A06" w:rsidP="00E82A06">
      <w:pPr>
        <w:pStyle w:val="23"/>
        <w:rPr>
          <w:rFonts w:eastAsia="Calibri"/>
        </w:rPr>
      </w:pPr>
      <w:bookmarkStart w:id="6" w:name="_Toc183979100"/>
      <w:r>
        <w:rPr>
          <w:rFonts w:eastAsia="Calibri"/>
        </w:rPr>
        <w:t>1.4</w:t>
      </w:r>
      <w:r w:rsidR="00A32C33" w:rsidRPr="00A32C33">
        <w:rPr>
          <w:rFonts w:eastAsia="Calibri"/>
        </w:rPr>
        <w:t xml:space="preserve"> Цель работы</w:t>
      </w:r>
      <w:bookmarkEnd w:id="6"/>
    </w:p>
    <w:p w14:paraId="2497D3CC" w14:textId="77777777" w:rsidR="00A32C33" w:rsidRPr="003D66D2" w:rsidRDefault="00A32C33" w:rsidP="003D66D2">
      <w:pPr>
        <w:pStyle w:val="af1"/>
      </w:pPr>
    </w:p>
    <w:p w14:paraId="40A0A579" w14:textId="46F1079F" w:rsidR="00E82A06" w:rsidRPr="003D66D2" w:rsidRDefault="00E82A06" w:rsidP="003D66D2">
      <w:pPr>
        <w:pStyle w:val="af1"/>
      </w:pPr>
      <w:r w:rsidRPr="003D66D2">
        <w:t xml:space="preserve">Целью выполнения работы является разработка </w:t>
      </w:r>
      <w:r w:rsidR="003D66D2">
        <w:t xml:space="preserve">ММ </w:t>
      </w:r>
      <w:r w:rsidR="00AA4B26">
        <w:rPr>
          <w:lang w:val="en-US"/>
        </w:rPr>
        <w:t>S</w:t>
      </w:r>
      <w:r w:rsidR="003D66D2">
        <w:t>, которая</w:t>
      </w:r>
      <w:r w:rsidR="003D66D2" w:rsidRPr="003D66D2">
        <w:t xml:space="preserve"> </w:t>
      </w:r>
      <w:r w:rsidR="003D66D2">
        <w:t>описывает</w:t>
      </w:r>
      <w:r w:rsidRPr="003D66D2">
        <w:t xml:space="preserve"> работу</w:t>
      </w:r>
      <w:r w:rsidR="003D66D2">
        <w:t xml:space="preserve"> модуля</w:t>
      </w:r>
      <w:r w:rsidRPr="003D66D2">
        <w:t xml:space="preserve"> в масштабе времени моделирования при задании внешних воздейств</w:t>
      </w:r>
      <w:r w:rsidR="003D66D2">
        <w:t>ий</w:t>
      </w:r>
      <w:r w:rsidRPr="003D66D2">
        <w:t xml:space="preserve"> и сценариев</w:t>
      </w:r>
      <w:r w:rsidR="003D66D2" w:rsidRPr="003D66D2">
        <w:t>.</w:t>
      </w:r>
    </w:p>
    <w:p w14:paraId="02DB62AE" w14:textId="77777777" w:rsidR="00A32C33" w:rsidRPr="003D66D2" w:rsidRDefault="00A32C33" w:rsidP="003D66D2">
      <w:pPr>
        <w:pStyle w:val="af1"/>
      </w:pPr>
    </w:p>
    <w:p w14:paraId="35656FD3" w14:textId="227E9F0B" w:rsidR="00A32C33" w:rsidRPr="003D66D2" w:rsidRDefault="00A32C33" w:rsidP="00AA4B26">
      <w:pPr>
        <w:pStyle w:val="23"/>
        <w:numPr>
          <w:ilvl w:val="1"/>
          <w:numId w:val="11"/>
        </w:numPr>
      </w:pPr>
      <w:bookmarkStart w:id="7" w:name="_Toc183979101"/>
      <w:r w:rsidRPr="003D66D2">
        <w:t>Используемые документы</w:t>
      </w:r>
      <w:bookmarkEnd w:id="7"/>
    </w:p>
    <w:p w14:paraId="0F7FCE7D" w14:textId="77777777" w:rsidR="00A32C33" w:rsidRPr="003D66D2" w:rsidRDefault="00A32C33" w:rsidP="003D66D2">
      <w:pPr>
        <w:pStyle w:val="af1"/>
      </w:pPr>
    </w:p>
    <w:p w14:paraId="228B344F" w14:textId="5B192DAD" w:rsidR="00A32C33" w:rsidRPr="003D66D2" w:rsidRDefault="00A32C33" w:rsidP="00AA4B26">
      <w:pPr>
        <w:pStyle w:val="af1"/>
      </w:pPr>
      <w:r w:rsidRPr="003D66D2">
        <w:t xml:space="preserve">При разработке текущей итерации модели </w:t>
      </w:r>
      <w:r w:rsidR="00AA4B26">
        <w:rPr>
          <w:lang w:val="en-US"/>
        </w:rPr>
        <w:t>S</w:t>
      </w:r>
      <w:r w:rsidRPr="003D66D2">
        <w:t xml:space="preserve"> ис</w:t>
      </w:r>
      <w:r w:rsidR="00AA4B26">
        <w:t>пользовался д</w:t>
      </w:r>
      <w:r w:rsidRPr="003D66D2">
        <w:t xml:space="preserve">окумент контроля интерфейсов </w:t>
      </w:r>
      <w:r w:rsidR="00AA4B26">
        <w:t>подсистемы «Дизельный отсек</w:t>
      </w:r>
      <w:r w:rsidR="003D66D2">
        <w:t>»</w:t>
      </w:r>
      <w:r w:rsidR="003D66D2" w:rsidRPr="003D66D2">
        <w:t xml:space="preserve"> </w:t>
      </w:r>
      <w:r w:rsidRPr="003D66D2">
        <w:t xml:space="preserve">– </w:t>
      </w:r>
      <w:proofErr w:type="spellStart"/>
      <w:r w:rsidR="00AA4B26">
        <w:rPr>
          <w:lang w:val="en-US"/>
        </w:rPr>
        <w:t>diec</w:t>
      </w:r>
      <w:proofErr w:type="spellEnd"/>
      <w:r w:rsidR="0035058A" w:rsidRPr="0035058A">
        <w:t>_</w:t>
      </w:r>
      <w:proofErr w:type="spellStart"/>
      <w:r w:rsidR="0035058A" w:rsidRPr="0035058A">
        <w:t>requirements</w:t>
      </w:r>
      <w:proofErr w:type="spellEnd"/>
      <w:r w:rsidR="000E4331" w:rsidRPr="000E4331">
        <w:t>.</w:t>
      </w:r>
    </w:p>
    <w:p w14:paraId="36CA4C5A" w14:textId="5C32B735" w:rsidR="00A32C33" w:rsidRPr="000E4331" w:rsidRDefault="00A32C33" w:rsidP="00AA4B26">
      <w:pPr>
        <w:pStyle w:val="af5"/>
        <w:ind w:firstLine="0"/>
      </w:pPr>
    </w:p>
    <w:p w14:paraId="7E7DA6C2" w14:textId="77777777" w:rsidR="00554C05" w:rsidRPr="00072563" w:rsidRDefault="00554C05" w:rsidP="000E4331">
      <w:pPr>
        <w:pStyle w:val="af1"/>
      </w:pP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8" w:name="_Toc183979102"/>
      <w:r w:rsidRPr="00554C05">
        <w:rPr>
          <w:rFonts w:eastAsia="Calibri"/>
        </w:rPr>
        <w:lastRenderedPageBreak/>
        <w:t xml:space="preserve">2 </w:t>
      </w:r>
      <w:r w:rsidRPr="00A32C33">
        <w:rPr>
          <w:rFonts w:eastAsia="Calibri"/>
        </w:rPr>
        <w:t>РЕЗУЛЬТАТЫ РАБОТЫ</w:t>
      </w:r>
      <w:bookmarkEnd w:id="8"/>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9" w:name="_Toc183979103"/>
      <w:r w:rsidRPr="00554C05">
        <w:t xml:space="preserve">2.1 </w:t>
      </w:r>
      <w:r w:rsidR="00A32C33" w:rsidRPr="00554C05">
        <w:t>Описание модели системы</w:t>
      </w:r>
      <w:bookmarkEnd w:id="9"/>
    </w:p>
    <w:p w14:paraId="2E57A657" w14:textId="77777777" w:rsidR="00A32C33" w:rsidRPr="00554C05" w:rsidRDefault="00A32C33" w:rsidP="00554C05">
      <w:pPr>
        <w:pStyle w:val="af1"/>
      </w:pPr>
    </w:p>
    <w:p w14:paraId="73953689" w14:textId="4C0C7249" w:rsidR="00A32C33" w:rsidRPr="00A32C33" w:rsidRDefault="00554C05" w:rsidP="00554C05">
      <w:pPr>
        <w:pStyle w:val="31"/>
        <w:rPr>
          <w:rFonts w:eastAsia="Calibri"/>
        </w:rPr>
      </w:pPr>
      <w:r w:rsidRPr="00554C05">
        <w:t xml:space="preserve">2.1.1 </w:t>
      </w:r>
      <w:r w:rsidR="00A32C33" w:rsidRPr="00554C05">
        <w:t>Краткие</w:t>
      </w:r>
      <w:r w:rsidR="00A32C33" w:rsidRPr="00A32C33">
        <w:rPr>
          <w:rFonts w:eastAsia="Calibri"/>
        </w:rPr>
        <w:t xml:space="preserve"> сведения о </w:t>
      </w:r>
      <w:r w:rsidR="00807A0D">
        <w:rPr>
          <w:rFonts w:eastAsia="Calibri"/>
        </w:rPr>
        <w:t>модуле</w:t>
      </w:r>
      <w:r w:rsidR="00A32C33" w:rsidRPr="00A32C33">
        <w:rPr>
          <w:rFonts w:eastAsia="Calibri"/>
        </w:rPr>
        <w:t xml:space="preserve"> </w:t>
      </w:r>
      <w:r w:rsidR="00E3105E">
        <w:rPr>
          <w:rFonts w:eastAsia="Calibri"/>
          <w:lang w:val="en-US"/>
        </w:rPr>
        <w:t>S</w:t>
      </w:r>
      <w:r w:rsidR="00A32C33" w:rsidRPr="00A32C33">
        <w:rPr>
          <w:rFonts w:eastAsia="Calibri"/>
        </w:rPr>
        <w:t xml:space="preserve"> в составе </w:t>
      </w:r>
      <w:r>
        <w:rPr>
          <w:rFonts w:eastAsia="Calibri"/>
        </w:rPr>
        <w:t>ПЛ</w:t>
      </w:r>
      <w:r w:rsidR="00A32C33" w:rsidRPr="00A32C33">
        <w:rPr>
          <w:rFonts w:eastAsia="Calibri"/>
        </w:rPr>
        <w:t>.</w:t>
      </w:r>
    </w:p>
    <w:p w14:paraId="3E5A2B4B" w14:textId="77777777" w:rsidR="00A32C33" w:rsidRPr="00554C05" w:rsidRDefault="00A32C33" w:rsidP="00554C05">
      <w:pPr>
        <w:pStyle w:val="af1"/>
      </w:pPr>
    </w:p>
    <w:p w14:paraId="7FAED676" w14:textId="62AC8A3C" w:rsidR="00A32C33" w:rsidRDefault="00807A0D" w:rsidP="00554C05">
      <w:pPr>
        <w:pStyle w:val="af1"/>
      </w:pPr>
      <w:r>
        <w:t>Модуль</w:t>
      </w:r>
      <w:r w:rsidR="004674BE" w:rsidRPr="004674BE">
        <w:t xml:space="preserve"> </w:t>
      </w:r>
      <w:r w:rsidR="00AA4B26">
        <w:rPr>
          <w:lang w:val="en-US"/>
        </w:rPr>
        <w:t>S</w:t>
      </w:r>
      <w:r w:rsidR="004674BE">
        <w:t xml:space="preserve"> ПЛ управляет</w:t>
      </w:r>
      <w:r w:rsidR="00C07BE0">
        <w:t xml:space="preserve"> системой труб, которая может быть выдвинута над поверхностью воды для забора воздуха</w:t>
      </w:r>
      <w:r w:rsidR="00AA4B26">
        <w:t>. Основные компоненты:</w:t>
      </w:r>
    </w:p>
    <w:p w14:paraId="59121658" w14:textId="77777777" w:rsidR="00AA4B26" w:rsidRPr="00AA4B26" w:rsidRDefault="00AA4B26" w:rsidP="00AA4B26">
      <w:pPr>
        <w:pStyle w:val="af5"/>
        <w:numPr>
          <w:ilvl w:val="0"/>
          <w:numId w:val="3"/>
        </w:numPr>
      </w:pPr>
      <w:r w:rsidRPr="00AA4B26">
        <w:t xml:space="preserve">Воздухозаборник: Это верхняя часть </w:t>
      </w:r>
      <w:proofErr w:type="spellStart"/>
      <w:r w:rsidRPr="00AA4B26">
        <w:t>шноркеля</w:t>
      </w:r>
      <w:proofErr w:type="spellEnd"/>
      <w:r w:rsidRPr="00AA4B26">
        <w:t>, которая выходит на поверхность воды и позволяет забирать воздух. Он обычно имеет защитные решетки для предотвращения попадания воды и мусора.</w:t>
      </w:r>
    </w:p>
    <w:p w14:paraId="25F019CB" w14:textId="77777777" w:rsidR="00AA4B26" w:rsidRPr="00AA4B26" w:rsidRDefault="00AA4B26" w:rsidP="00AA4B26">
      <w:pPr>
        <w:pStyle w:val="af5"/>
        <w:numPr>
          <w:ilvl w:val="0"/>
          <w:numId w:val="3"/>
        </w:numPr>
      </w:pPr>
      <w:r w:rsidRPr="00AA4B26">
        <w:t>Трубопровод: Соединяет воздухозаборник с дизельными двигателями подводной лодки. Этот трубопровод должен быть герметичным, чтобы предотвратить попадание воды в систему.</w:t>
      </w:r>
    </w:p>
    <w:p w14:paraId="071A42D6" w14:textId="77777777" w:rsidR="00AA4B26" w:rsidRPr="00AA4B26" w:rsidRDefault="00AA4B26" w:rsidP="00AA4B26">
      <w:pPr>
        <w:pStyle w:val="af5"/>
        <w:numPr>
          <w:ilvl w:val="0"/>
          <w:numId w:val="3"/>
        </w:numPr>
      </w:pPr>
      <w:r w:rsidRPr="00AA4B26">
        <w:t xml:space="preserve">Клапаны: </w:t>
      </w:r>
      <w:proofErr w:type="gramStart"/>
      <w:r w:rsidRPr="00AA4B26">
        <w:t>В</w:t>
      </w:r>
      <w:proofErr w:type="gramEnd"/>
      <w:r w:rsidRPr="00AA4B26">
        <w:t xml:space="preserve"> </w:t>
      </w:r>
      <w:proofErr w:type="spellStart"/>
      <w:r w:rsidRPr="00AA4B26">
        <w:t>шноркеле</w:t>
      </w:r>
      <w:proofErr w:type="spellEnd"/>
      <w:r w:rsidRPr="00AA4B26">
        <w:t xml:space="preserve"> установлены специальные клапаны, которые открываются для впуска воздуха и закрываются, когда лодка погружается, чтобы избежать затопления.</w:t>
      </w:r>
    </w:p>
    <w:p w14:paraId="5A74BB5D" w14:textId="70E6A6E7" w:rsidR="00AA4B26" w:rsidRPr="00AA4B26" w:rsidRDefault="00AA4B26" w:rsidP="00AA4B26">
      <w:pPr>
        <w:pStyle w:val="af5"/>
        <w:numPr>
          <w:ilvl w:val="0"/>
          <w:numId w:val="3"/>
        </w:numPr>
      </w:pPr>
      <w:r w:rsidRPr="00AA4B26">
        <w:t xml:space="preserve">Система управления: Это механизмы и устройства, которые контролируют работу </w:t>
      </w:r>
      <w:proofErr w:type="spellStart"/>
      <w:r w:rsidRPr="00AA4B26">
        <w:t>шноркеля</w:t>
      </w:r>
      <w:proofErr w:type="spellEnd"/>
      <w:r w:rsidRPr="00AA4B26">
        <w:t>, включая его подъем и опускание, а также управление клапанами.</w:t>
      </w:r>
    </w:p>
    <w:p w14:paraId="5B959F83" w14:textId="598FD573" w:rsidR="004674BE" w:rsidRPr="00554C05" w:rsidRDefault="004674BE" w:rsidP="004674BE">
      <w:pPr>
        <w:pStyle w:val="af1"/>
      </w:pPr>
      <w:r>
        <w:t>Цель модуля –</w:t>
      </w:r>
      <w:r w:rsidR="00AA4B26">
        <w:t xml:space="preserve"> забор</w:t>
      </w:r>
      <w:r w:rsidR="00AA4B26" w:rsidRPr="00AA4B26">
        <w:t xml:space="preserve"> воздуха, необходимого для работы </w:t>
      </w:r>
      <w:hyperlink r:id="rId10" w:tooltip="Двигатель внутреннего сгорания" w:history="1">
        <w:r w:rsidR="00AA4B26" w:rsidRPr="00AA4B26">
          <w:t>двигателя внутреннего сгорания</w:t>
        </w:r>
      </w:hyperlink>
      <w:r w:rsidR="00AA4B26" w:rsidRPr="00AA4B26">
        <w:t> под водой, а также для пополнения запасов воздуха высокого давления и вентиляции отсеков</w:t>
      </w:r>
      <w:r>
        <w:t>.</w:t>
      </w:r>
    </w:p>
    <w:p w14:paraId="71666D5E" w14:textId="77777777" w:rsidR="00A32C33" w:rsidRPr="00292EEB" w:rsidRDefault="00A32C33" w:rsidP="00292EEB">
      <w:pPr>
        <w:pStyle w:val="af1"/>
      </w:pPr>
    </w:p>
    <w:p w14:paraId="67560483" w14:textId="03CF1F73" w:rsidR="00A32C33" w:rsidRPr="00292EEB" w:rsidRDefault="00292EEB" w:rsidP="00292EEB">
      <w:pPr>
        <w:pStyle w:val="31"/>
      </w:pPr>
      <w:r>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19DBF15D" w14:textId="71545FD2" w:rsidR="00BA49A2" w:rsidRPr="00993B41" w:rsidRDefault="00993B41" w:rsidP="001F6AAD">
      <w:pPr>
        <w:pStyle w:val="af1"/>
      </w:pPr>
      <w:r>
        <w:t>На рисунке 2.1</w:t>
      </w:r>
      <w:r w:rsidR="001F6AAD">
        <w:t xml:space="preserve"> представлена схема управления </w:t>
      </w:r>
      <w:proofErr w:type="spellStart"/>
      <w:r w:rsidR="00C07BE0">
        <w:t>шноркелем</w:t>
      </w:r>
      <w:proofErr w:type="spellEnd"/>
      <w:r w:rsidR="00C07BE0">
        <w:t>, а также проверку глубины.</w:t>
      </w:r>
    </w:p>
    <w:p w14:paraId="56269BC2" w14:textId="28E535FB" w:rsidR="001F6AAD" w:rsidRDefault="00C07BE0" w:rsidP="001F6AAD">
      <w:pPr>
        <w:pStyle w:val="af1"/>
      </w:pPr>
      <w:r>
        <w:t>Реализованные функции:</w:t>
      </w:r>
    </w:p>
    <w:p w14:paraId="4833148E" w14:textId="713CFC33" w:rsidR="001F6AAD" w:rsidRDefault="00C07BE0">
      <w:pPr>
        <w:pStyle w:val="af5"/>
        <w:numPr>
          <w:ilvl w:val="0"/>
          <w:numId w:val="4"/>
        </w:numPr>
      </w:pPr>
      <w:r>
        <w:lastRenderedPageBreak/>
        <w:t xml:space="preserve">Блок </w:t>
      </w:r>
      <w:proofErr w:type="spellStart"/>
      <w:r>
        <w:rPr>
          <w:lang w:val="en-US"/>
        </w:rPr>
        <w:t>sEnable</w:t>
      </w:r>
      <w:proofErr w:type="spellEnd"/>
      <w:r>
        <w:t>, выполняющий функцию подачи команды на поднятие или спуск системы труб для забора воздуха с задержкой выполнения операции в 25 секунд</w:t>
      </w:r>
      <w:r w:rsidR="00F47B75">
        <w:t>,</w:t>
      </w:r>
      <w:r>
        <w:t xml:space="preserve"> передавая бинарное значение.</w:t>
      </w:r>
    </w:p>
    <w:p w14:paraId="427C67D4" w14:textId="790E30D6" w:rsidR="00CA18F1" w:rsidRPr="00395826" w:rsidRDefault="00C07BE0">
      <w:pPr>
        <w:pStyle w:val="af5"/>
        <w:numPr>
          <w:ilvl w:val="0"/>
          <w:numId w:val="4"/>
        </w:numPr>
      </w:pPr>
      <w:r>
        <w:t>Блок проверки выполняемого условия: подлодка должна находится на расстоянии не более 6 метров под уровнем моря, чтобы система вентиляции могла проводить забор воздуха из атмосферы.</w:t>
      </w:r>
      <w:r w:rsidR="00F47B75">
        <w:t xml:space="preserve"> Блок передает бинарное значение «1», если условие выполняется, иначе «0».</w:t>
      </w:r>
    </w:p>
    <w:p w14:paraId="4D7C6D83" w14:textId="712BAFDB" w:rsidR="00395826" w:rsidRDefault="00F47B75">
      <w:pPr>
        <w:pStyle w:val="af5"/>
        <w:numPr>
          <w:ilvl w:val="0"/>
          <w:numId w:val="4"/>
        </w:numPr>
      </w:pPr>
      <w:r>
        <w:t xml:space="preserve">Блок конъюнкции. </w:t>
      </w:r>
      <w:r w:rsidR="00395826">
        <w:t xml:space="preserve">Если </w:t>
      </w:r>
      <w:r>
        <w:t>одно</w:t>
      </w:r>
      <w:r w:rsidR="00C07BE0">
        <w:t xml:space="preserve"> из условий не выполняется</w:t>
      </w:r>
      <w:r w:rsidR="00395826">
        <w:t xml:space="preserve">, </w:t>
      </w:r>
      <w:r>
        <w:t xml:space="preserve">то модуль </w:t>
      </w:r>
      <w:r>
        <w:rPr>
          <w:lang w:val="en-US"/>
        </w:rPr>
        <w:t>S</w:t>
      </w:r>
      <w:r w:rsidRPr="00F47B75">
        <w:t xml:space="preserve"> </w:t>
      </w:r>
      <w:r>
        <w:t>передает сигнал «0», означающий, что забор воздуха не производится.</w:t>
      </w:r>
    </w:p>
    <w:p w14:paraId="2A5DD167" w14:textId="2B5DD2E9" w:rsidR="00CA18F1" w:rsidRDefault="00C07BE0" w:rsidP="00CA18F1">
      <w:pPr>
        <w:pStyle w:val="af3"/>
        <w:rPr>
          <w:lang w:val="en-US"/>
        </w:rPr>
      </w:pPr>
      <w:r w:rsidRPr="00C07BE0">
        <w:rPr>
          <w:noProof/>
        </w:rPr>
        <w:drawing>
          <wp:inline distT="0" distB="0" distL="0" distR="0" wp14:anchorId="4970F349" wp14:editId="61498949">
            <wp:extent cx="6120130" cy="4269740"/>
            <wp:effectExtent l="19050" t="19050" r="13970" b="165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269740"/>
                    </a:xfrm>
                    <a:prstGeom prst="rect">
                      <a:avLst/>
                    </a:prstGeom>
                    <a:ln>
                      <a:solidFill>
                        <a:schemeClr val="tx1"/>
                      </a:solidFill>
                    </a:ln>
                  </pic:spPr>
                </pic:pic>
              </a:graphicData>
            </a:graphic>
          </wp:inline>
        </w:drawing>
      </w:r>
    </w:p>
    <w:p w14:paraId="1CABD1DA" w14:textId="098353C3" w:rsidR="00CA18F1" w:rsidRPr="00E3105E" w:rsidRDefault="00CA18F1" w:rsidP="00CA18F1">
      <w:pPr>
        <w:pStyle w:val="af3"/>
      </w:pPr>
      <w:r>
        <w:t xml:space="preserve">Рисунок 2.1 </w:t>
      </w:r>
      <w:r w:rsidR="00993B41">
        <w:t>–</w:t>
      </w:r>
      <w:r>
        <w:t xml:space="preserve"> </w:t>
      </w:r>
      <w:r w:rsidR="00993B41">
        <w:t xml:space="preserve">Схема </w:t>
      </w:r>
      <w:r w:rsidR="00E3105E">
        <w:rPr>
          <w:lang w:val="en-US"/>
        </w:rPr>
        <w:t>S</w:t>
      </w:r>
    </w:p>
    <w:p w14:paraId="73E8FA66" w14:textId="77777777" w:rsidR="009D1130" w:rsidRDefault="009D1130" w:rsidP="00CA18F1">
      <w:pPr>
        <w:pStyle w:val="af1"/>
      </w:pPr>
    </w:p>
    <w:p w14:paraId="1ADDCC3F" w14:textId="77777777" w:rsidR="007841B4" w:rsidRDefault="007841B4" w:rsidP="00CA18F1">
      <w:pPr>
        <w:pStyle w:val="af1"/>
      </w:pPr>
    </w:p>
    <w:p w14:paraId="490A197F" w14:textId="77777777" w:rsidR="007841B4" w:rsidRDefault="007841B4" w:rsidP="00CA18F1">
      <w:pPr>
        <w:pStyle w:val="af1"/>
      </w:pPr>
    </w:p>
    <w:p w14:paraId="26D477E1" w14:textId="77777777" w:rsidR="007841B4" w:rsidRPr="001F6AAD" w:rsidRDefault="007841B4" w:rsidP="00CA18F1">
      <w:pPr>
        <w:pStyle w:val="af1"/>
      </w:pPr>
    </w:p>
    <w:p w14:paraId="1C470F4C" w14:textId="47F514B4" w:rsidR="00A32C33" w:rsidRPr="00395826" w:rsidRDefault="00A32C33" w:rsidP="00BA49A2">
      <w:pPr>
        <w:pStyle w:val="af1"/>
      </w:pPr>
    </w:p>
    <w:p w14:paraId="628F6836" w14:textId="77777777" w:rsidR="00A32C33" w:rsidRPr="00275A45" w:rsidRDefault="00A32C33" w:rsidP="00275A45">
      <w:pPr>
        <w:pStyle w:val="af1"/>
      </w:pPr>
    </w:p>
    <w:p w14:paraId="329DB9FC" w14:textId="1E135202" w:rsidR="00A32C33" w:rsidRPr="00275A45" w:rsidRDefault="00275A45" w:rsidP="00275A45">
      <w:pPr>
        <w:pStyle w:val="23"/>
      </w:pPr>
      <w:bookmarkStart w:id="10" w:name="_Toc183979104"/>
      <w:r>
        <w:lastRenderedPageBreak/>
        <w:t>2.2</w:t>
      </w:r>
      <w:r w:rsidR="00A32C33" w:rsidRPr="00275A45">
        <w:t xml:space="preserve"> Перечень взаимодействующих систем</w:t>
      </w:r>
      <w:bookmarkEnd w:id="10"/>
    </w:p>
    <w:p w14:paraId="67F4C545" w14:textId="77777777" w:rsidR="00A32C33" w:rsidRDefault="00A32C33" w:rsidP="000D7876">
      <w:pPr>
        <w:pStyle w:val="af1"/>
      </w:pPr>
    </w:p>
    <w:p w14:paraId="3B3DFC2A" w14:textId="72FD1326" w:rsidR="000D7876" w:rsidRPr="000D7876" w:rsidRDefault="000D7876" w:rsidP="000D7876">
      <w:pPr>
        <w:pStyle w:val="af1"/>
      </w:pPr>
      <w:r>
        <w:t xml:space="preserve">В таблице 2.1 указаны </w:t>
      </w:r>
      <w:r w:rsidR="003D23B7">
        <w:t>взаимодействия, которые реализованы в настоящем модуле.</w:t>
      </w:r>
    </w:p>
    <w:p w14:paraId="391B70BD" w14:textId="77777777" w:rsidR="00A32C33" w:rsidRDefault="00A32C33" w:rsidP="003D23B7">
      <w:pPr>
        <w:pStyle w:val="af1"/>
      </w:pPr>
    </w:p>
    <w:p w14:paraId="7939AB44" w14:textId="72C220B9" w:rsidR="00197CE6" w:rsidRDefault="00197CE6" w:rsidP="00197CE6">
      <w:pPr>
        <w:pStyle w:val="afd"/>
      </w:pPr>
      <w:r>
        <w:t>Таблица 2.1 – Реализованные взаимодействия</w:t>
      </w:r>
    </w:p>
    <w:tbl>
      <w:tblPr>
        <w:tblStyle w:val="ac"/>
        <w:tblW w:w="0" w:type="auto"/>
        <w:tblLook w:val="04A0" w:firstRow="1" w:lastRow="0" w:firstColumn="1" w:lastColumn="0" w:noHBand="0" w:noVBand="1"/>
      </w:tblPr>
      <w:tblGrid>
        <w:gridCol w:w="2336"/>
        <w:gridCol w:w="2336"/>
        <w:gridCol w:w="2336"/>
        <w:gridCol w:w="2337"/>
      </w:tblGrid>
      <w:tr w:rsidR="00197CE6" w14:paraId="4E9664F8" w14:textId="77777777" w:rsidTr="00E743B7">
        <w:tc>
          <w:tcPr>
            <w:tcW w:w="2336" w:type="dxa"/>
          </w:tcPr>
          <w:p w14:paraId="0DFEBC53" w14:textId="6E9B5688" w:rsidR="00197CE6" w:rsidRDefault="00197CE6" w:rsidP="00E743B7">
            <w:pPr>
              <w:pStyle w:val="afd"/>
              <w:jc w:val="center"/>
            </w:pPr>
            <w:r>
              <w:t>Устройство системы 1</w:t>
            </w:r>
          </w:p>
        </w:tc>
        <w:tc>
          <w:tcPr>
            <w:tcW w:w="2336" w:type="dxa"/>
          </w:tcPr>
          <w:p w14:paraId="008B6C8F" w14:textId="4B2C644A" w:rsidR="00197CE6" w:rsidRDefault="00197CE6" w:rsidP="00E743B7">
            <w:pPr>
              <w:pStyle w:val="afd"/>
              <w:jc w:val="center"/>
            </w:pPr>
            <w:r>
              <w:t>Устройство системы 2</w:t>
            </w:r>
          </w:p>
        </w:tc>
        <w:tc>
          <w:tcPr>
            <w:tcW w:w="2336" w:type="dxa"/>
          </w:tcPr>
          <w:p w14:paraId="7FD06A75" w14:textId="22B8B3DD" w:rsidR="00197CE6" w:rsidRDefault="00197CE6" w:rsidP="00E743B7">
            <w:pPr>
              <w:pStyle w:val="afd"/>
              <w:jc w:val="center"/>
            </w:pPr>
            <w:r>
              <w:t>Функция системы 1</w:t>
            </w:r>
          </w:p>
        </w:tc>
        <w:tc>
          <w:tcPr>
            <w:tcW w:w="2337" w:type="dxa"/>
          </w:tcPr>
          <w:p w14:paraId="799119C4" w14:textId="412C19B0" w:rsidR="00197CE6" w:rsidRDefault="00197CE6" w:rsidP="00E743B7">
            <w:pPr>
              <w:pStyle w:val="afd"/>
              <w:jc w:val="center"/>
            </w:pPr>
            <w:r>
              <w:t>Функция системы 2</w:t>
            </w:r>
          </w:p>
        </w:tc>
      </w:tr>
      <w:tr w:rsidR="00197CE6" w14:paraId="672919EE" w14:textId="77777777" w:rsidTr="00197CE6">
        <w:tc>
          <w:tcPr>
            <w:tcW w:w="2336" w:type="dxa"/>
          </w:tcPr>
          <w:p w14:paraId="7AAC662A" w14:textId="24608A80" w:rsidR="00197CE6" w:rsidRPr="00F47B75" w:rsidRDefault="00F47B75" w:rsidP="00197CE6">
            <w:pPr>
              <w:pStyle w:val="afd"/>
              <w:rPr>
                <w:lang w:val="en-US"/>
              </w:rPr>
            </w:pPr>
            <w:r>
              <w:rPr>
                <w:lang w:val="en-US"/>
              </w:rPr>
              <w:t>CP</w:t>
            </w:r>
          </w:p>
        </w:tc>
        <w:tc>
          <w:tcPr>
            <w:tcW w:w="2336" w:type="dxa"/>
          </w:tcPr>
          <w:p w14:paraId="42D864ED" w14:textId="227B8A48" w:rsidR="00197CE6" w:rsidRPr="00197CE6" w:rsidRDefault="00F47B75" w:rsidP="00197CE6">
            <w:pPr>
              <w:pStyle w:val="afd"/>
              <w:rPr>
                <w:lang w:val="en-US"/>
              </w:rPr>
            </w:pPr>
            <w:r>
              <w:rPr>
                <w:lang w:val="en-US"/>
              </w:rPr>
              <w:t>S</w:t>
            </w:r>
          </w:p>
        </w:tc>
        <w:tc>
          <w:tcPr>
            <w:tcW w:w="2336" w:type="dxa"/>
          </w:tcPr>
          <w:p w14:paraId="02A4A1C2" w14:textId="2A9CDBC4" w:rsidR="00197CE6" w:rsidRDefault="00197CE6" w:rsidP="00197CE6">
            <w:pPr>
              <w:pStyle w:val="afd"/>
            </w:pPr>
            <w:r>
              <w:t>Передаёт</w:t>
            </w:r>
          </w:p>
        </w:tc>
        <w:tc>
          <w:tcPr>
            <w:tcW w:w="2337" w:type="dxa"/>
          </w:tcPr>
          <w:p w14:paraId="00DE31CC" w14:textId="059D794A" w:rsidR="00197CE6" w:rsidRDefault="00197CE6" w:rsidP="00197CE6">
            <w:pPr>
              <w:pStyle w:val="afd"/>
            </w:pPr>
            <w:r>
              <w:t>Принимает</w:t>
            </w:r>
          </w:p>
        </w:tc>
      </w:tr>
      <w:tr w:rsidR="00F47B75" w14:paraId="293F2F64" w14:textId="77777777" w:rsidTr="00197CE6">
        <w:tc>
          <w:tcPr>
            <w:tcW w:w="2336" w:type="dxa"/>
          </w:tcPr>
          <w:p w14:paraId="764AD3E6" w14:textId="6684F381" w:rsidR="00F47B75" w:rsidRDefault="00F47B75" w:rsidP="00F47B75">
            <w:pPr>
              <w:pStyle w:val="afd"/>
              <w:rPr>
                <w:lang w:val="en-US"/>
              </w:rPr>
            </w:pPr>
            <w:r>
              <w:rPr>
                <w:lang w:val="en-US"/>
              </w:rPr>
              <w:t>S</w:t>
            </w:r>
          </w:p>
        </w:tc>
        <w:tc>
          <w:tcPr>
            <w:tcW w:w="2336" w:type="dxa"/>
          </w:tcPr>
          <w:p w14:paraId="2FB008B8" w14:textId="7A280F0C" w:rsidR="00F47B75" w:rsidRDefault="00F47B75" w:rsidP="00F47B75">
            <w:pPr>
              <w:pStyle w:val="afd"/>
              <w:rPr>
                <w:lang w:val="en-US"/>
              </w:rPr>
            </w:pPr>
            <w:r>
              <w:rPr>
                <w:lang w:val="en-US"/>
              </w:rPr>
              <w:t>DE</w:t>
            </w:r>
          </w:p>
        </w:tc>
        <w:tc>
          <w:tcPr>
            <w:tcW w:w="2336" w:type="dxa"/>
          </w:tcPr>
          <w:p w14:paraId="0F4B3D4F" w14:textId="5F9BB266" w:rsidR="00F47B75" w:rsidRDefault="00F47B75" w:rsidP="00F47B75">
            <w:pPr>
              <w:pStyle w:val="afd"/>
            </w:pPr>
            <w:r>
              <w:t>Передаёт</w:t>
            </w:r>
          </w:p>
        </w:tc>
        <w:tc>
          <w:tcPr>
            <w:tcW w:w="2337" w:type="dxa"/>
          </w:tcPr>
          <w:p w14:paraId="547BB798" w14:textId="7317DC53" w:rsidR="00F47B75" w:rsidRDefault="00F47B75" w:rsidP="00F47B75">
            <w:pPr>
              <w:pStyle w:val="afd"/>
            </w:pPr>
            <w:r>
              <w:t>Принимает</w:t>
            </w:r>
          </w:p>
        </w:tc>
      </w:tr>
      <w:tr w:rsidR="00F47B75" w14:paraId="561ED7AF" w14:textId="77777777" w:rsidTr="00197CE6">
        <w:tc>
          <w:tcPr>
            <w:tcW w:w="2336" w:type="dxa"/>
          </w:tcPr>
          <w:p w14:paraId="7FA26C4A" w14:textId="45A05925" w:rsidR="00F47B75" w:rsidRDefault="00F47B75" w:rsidP="00F47B75">
            <w:pPr>
              <w:pStyle w:val="afd"/>
              <w:rPr>
                <w:lang w:val="en-US"/>
              </w:rPr>
            </w:pPr>
            <w:r>
              <w:rPr>
                <w:lang w:val="en-US"/>
              </w:rPr>
              <w:t>S</w:t>
            </w:r>
          </w:p>
        </w:tc>
        <w:tc>
          <w:tcPr>
            <w:tcW w:w="2336" w:type="dxa"/>
          </w:tcPr>
          <w:p w14:paraId="15213C76" w14:textId="7E5C12AB" w:rsidR="00F47B75" w:rsidRDefault="00F47B75" w:rsidP="00F47B75">
            <w:pPr>
              <w:pStyle w:val="afd"/>
              <w:rPr>
                <w:lang w:val="en-US"/>
              </w:rPr>
            </w:pPr>
            <w:r>
              <w:rPr>
                <w:lang w:val="en-US"/>
              </w:rPr>
              <w:t>V</w:t>
            </w:r>
          </w:p>
        </w:tc>
        <w:tc>
          <w:tcPr>
            <w:tcW w:w="2336" w:type="dxa"/>
          </w:tcPr>
          <w:p w14:paraId="37192BCC" w14:textId="2574FB38" w:rsidR="00F47B75" w:rsidRDefault="00F47B75" w:rsidP="00F47B75">
            <w:pPr>
              <w:pStyle w:val="afd"/>
            </w:pPr>
            <w:r>
              <w:t>Передаёт</w:t>
            </w:r>
          </w:p>
        </w:tc>
        <w:tc>
          <w:tcPr>
            <w:tcW w:w="2337" w:type="dxa"/>
          </w:tcPr>
          <w:p w14:paraId="5BB1FC09" w14:textId="13D66A6A" w:rsidR="00F47B75" w:rsidRDefault="00F47B75" w:rsidP="00F47B75">
            <w:pPr>
              <w:pStyle w:val="afd"/>
            </w:pPr>
            <w:r>
              <w:t>Принимает</w:t>
            </w:r>
          </w:p>
        </w:tc>
      </w:tr>
    </w:tbl>
    <w:p w14:paraId="1CC3D4A9" w14:textId="77777777" w:rsidR="00A32C33" w:rsidRPr="001C672E" w:rsidRDefault="00A32C33" w:rsidP="001C672E">
      <w:pPr>
        <w:pStyle w:val="af1"/>
      </w:pPr>
    </w:p>
    <w:p w14:paraId="1FC20C39" w14:textId="586CF190" w:rsidR="00A32C33" w:rsidRPr="001C672E" w:rsidRDefault="001C672E" w:rsidP="001C672E">
      <w:pPr>
        <w:pStyle w:val="23"/>
      </w:pPr>
      <w:bookmarkStart w:id="11" w:name="_Toc183979105"/>
      <w:r w:rsidRPr="001C672E">
        <w:rPr>
          <w:rFonts w:eastAsia="Calibri"/>
        </w:rPr>
        <w:t>2.</w:t>
      </w:r>
      <w:r>
        <w:rPr>
          <w:rFonts w:eastAsia="Calibri"/>
          <w:lang w:val="en-US"/>
        </w:rPr>
        <w:t>3</w:t>
      </w:r>
      <w:r w:rsidR="00A32C33" w:rsidRPr="001C672E">
        <w:t xml:space="preserve"> Управление моделью</w:t>
      </w:r>
      <w:bookmarkEnd w:id="11"/>
    </w:p>
    <w:p w14:paraId="725B9C5A" w14:textId="77777777"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t xml:space="preserve">Убедитесь, что у вас установлен MATLAB </w:t>
      </w:r>
      <w:proofErr w:type="spellStart"/>
      <w:r w:rsidRPr="00782573">
        <w:t>Simulink</w:t>
      </w:r>
      <w:proofErr w:type="spellEnd"/>
      <w:r w:rsidRPr="00782573">
        <w:t xml:space="preserve"> (R202</w:t>
      </w:r>
      <w:r w:rsidR="001C672E" w:rsidRPr="00782573">
        <w:t>4a</w:t>
      </w:r>
      <w:r w:rsidRPr="00782573">
        <w:t>) и запустите его.</w:t>
      </w:r>
    </w:p>
    <w:p w14:paraId="4C04E7A9" w14:textId="5B48CCAA" w:rsidR="00A32C33" w:rsidRPr="00782573" w:rsidRDefault="00A32C33">
      <w:pPr>
        <w:pStyle w:val="af5"/>
        <w:numPr>
          <w:ilvl w:val="0"/>
          <w:numId w:val="9"/>
        </w:numPr>
      </w:pPr>
      <w:r w:rsidRPr="00782573">
        <w:t xml:space="preserve">Откройте модель </w:t>
      </w:r>
      <w:r w:rsidR="00F47B75">
        <w:rPr>
          <w:lang w:val="en-US"/>
        </w:rPr>
        <w:t>S</w:t>
      </w:r>
      <w:r w:rsidRPr="00782573">
        <w:t xml:space="preserve"> MATLAB </w:t>
      </w:r>
      <w:proofErr w:type="spellStart"/>
      <w:r w:rsidRPr="00782573">
        <w:t>Simulink</w:t>
      </w:r>
      <w:proofErr w:type="spellEnd"/>
      <w:r w:rsidRPr="00782573">
        <w:t>. Вы можете открыть его, выбрав команду «</w:t>
      </w:r>
      <w:proofErr w:type="spellStart"/>
      <w:r w:rsidRPr="00782573">
        <w:t>Open</w:t>
      </w:r>
      <w:proofErr w:type="spellEnd"/>
      <w:r w:rsidRPr="00782573">
        <w:t>» в меню «</w:t>
      </w:r>
      <w:proofErr w:type="spellStart"/>
      <w:r w:rsidRPr="00782573">
        <w:t>File</w:t>
      </w:r>
      <w:proofErr w:type="spellEnd"/>
      <w:r w:rsidRPr="00782573">
        <w:t>».</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При изменении структурной части, перед запуском модели рекомендуется проверить ее на ошибки и предупреждения. Для этого можно воспользоваться функцией «</w:t>
      </w:r>
      <w:proofErr w:type="spellStart"/>
      <w:r w:rsidRPr="00782573">
        <w:t>Check</w:t>
      </w:r>
      <w:proofErr w:type="spellEnd"/>
      <w:r w:rsidRPr="00782573">
        <w:t xml:space="preserve"> </w:t>
      </w:r>
      <w:proofErr w:type="spellStart"/>
      <w:r w:rsidRPr="00782573">
        <w:t>Model</w:t>
      </w:r>
      <w:proofErr w:type="spellEnd"/>
      <w:r w:rsidRPr="00782573">
        <w:t>» в меню «</w:t>
      </w:r>
      <w:proofErr w:type="spellStart"/>
      <w:r w:rsidRPr="00782573">
        <w:t>Model</w:t>
      </w:r>
      <w:proofErr w:type="spellEnd"/>
      <w:r w:rsidRPr="00782573">
        <w:t xml:space="preserve"> </w:t>
      </w:r>
      <w:proofErr w:type="spellStart"/>
      <w:r w:rsidRPr="00782573">
        <w:t>Verification</w:t>
      </w:r>
      <w:proofErr w:type="spellEnd"/>
      <w:r w:rsidRPr="00782573">
        <w:t>».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lastRenderedPageBreak/>
        <w:t>Нажмите кнопку «</w:t>
      </w:r>
      <w:proofErr w:type="spellStart"/>
      <w:r w:rsidRPr="00782573">
        <w:t>Start</w:t>
      </w:r>
      <w:proofErr w:type="spellEnd"/>
      <w:r w:rsidRPr="00782573">
        <w:t>» или используйте горячую клавишу «</w:t>
      </w:r>
      <w:proofErr w:type="spellStart"/>
      <w:r w:rsidRPr="00782573">
        <w:t>Ctrl+T</w:t>
      </w:r>
      <w:proofErr w:type="spellEnd"/>
      <w:r w:rsidRPr="00782573">
        <w:t xml:space="preserve">» для начала выполнения модели. MATLAB </w:t>
      </w:r>
      <w:proofErr w:type="spellStart"/>
      <w:r w:rsidRPr="00782573">
        <w:t>Simulink</w:t>
      </w:r>
      <w:proofErr w:type="spellEnd"/>
      <w:r w:rsidRPr="00782573">
        <w:t xml:space="preserve">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t>Во время выполнения модели вы можете отслеживать значения различных переменных и сигналов, используя инструменты отображения данных, такие как «</w:t>
      </w:r>
      <w:proofErr w:type="spellStart"/>
      <w:r w:rsidRPr="00782573">
        <w:t>Scope</w:t>
      </w:r>
      <w:proofErr w:type="spellEnd"/>
      <w:r w:rsidRPr="00782573">
        <w:t>» или «</w:t>
      </w:r>
      <w:proofErr w:type="spellStart"/>
      <w:r w:rsidRPr="00782573">
        <w:t>Display</w:t>
      </w:r>
      <w:proofErr w:type="spellEnd"/>
      <w:r w:rsidRPr="00782573">
        <w:t>» (необходимо разместить заранее). Это поможет вам 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0B59E44C" w:rsidR="00A32C33" w:rsidRPr="001C672E" w:rsidRDefault="00A32C33" w:rsidP="001C672E">
      <w:pPr>
        <w:pStyle w:val="af1"/>
      </w:pPr>
    </w:p>
    <w:p w14:paraId="37CAC331" w14:textId="010589A2" w:rsidR="00A32C33" w:rsidRPr="00A32C33" w:rsidRDefault="001C672E" w:rsidP="001C672E">
      <w:pPr>
        <w:pStyle w:val="31"/>
        <w:rPr>
          <w:rFonts w:eastAsia="Calibri"/>
        </w:rPr>
      </w:pPr>
      <w:r w:rsidRPr="000979E2">
        <w:rPr>
          <w:rFonts w:eastAsia="Calibri"/>
        </w:rPr>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A2298D5" w14:textId="51030808" w:rsidR="00A32C33" w:rsidRPr="001C672E" w:rsidRDefault="00A32C33" w:rsidP="001C672E">
      <w:pPr>
        <w:pStyle w:val="af1"/>
      </w:pPr>
      <w:r w:rsidRPr="001C672E">
        <w:t xml:space="preserve">Изменение состояний и режимов в модели </w:t>
      </w:r>
      <w:r w:rsidR="00F47B75">
        <w:rPr>
          <w:lang w:val="en-US"/>
        </w:rPr>
        <w:t>S</w:t>
      </w:r>
      <w:r w:rsidRPr="001C672E">
        <w:t xml:space="preserve"> происходят в автоматическом режиме.</w:t>
      </w:r>
    </w:p>
    <w:p w14:paraId="4C4E048F" w14:textId="34A31CA9" w:rsidR="00A32C33" w:rsidRPr="001C672E" w:rsidRDefault="00A32C33" w:rsidP="001C672E">
      <w:pPr>
        <w:pStyle w:val="af1"/>
      </w:pPr>
      <w:r w:rsidRPr="001C672E">
        <w:t>Для этого используются блоки, называемые</w:t>
      </w:r>
      <w:r w:rsidR="000A27B4" w:rsidRPr="000A27B4">
        <w:t xml:space="preserve"> </w:t>
      </w:r>
      <w:r w:rsidR="000A27B4">
        <w:t>«</w:t>
      </w:r>
      <w:r w:rsidR="000A27B4">
        <w:rPr>
          <w:lang w:val="en-US"/>
        </w:rPr>
        <w:t>Constant</w:t>
      </w:r>
      <w:r w:rsidRPr="001C672E">
        <w:t>». Эти блоки связанны с другими компонентами модели для достижения необходимого поведения.</w:t>
      </w:r>
    </w:p>
    <w:p w14:paraId="6811D257" w14:textId="77777777" w:rsidR="00A32C33" w:rsidRDefault="00A32C33" w:rsidP="001C672E">
      <w:pPr>
        <w:pStyle w:val="af1"/>
      </w:pPr>
    </w:p>
    <w:p w14:paraId="417847C0" w14:textId="77777777" w:rsidR="007841B4" w:rsidRDefault="007841B4" w:rsidP="001C672E">
      <w:pPr>
        <w:pStyle w:val="af1"/>
      </w:pPr>
    </w:p>
    <w:p w14:paraId="5294A197" w14:textId="77777777" w:rsidR="007841B4" w:rsidRDefault="007841B4" w:rsidP="001C672E">
      <w:pPr>
        <w:pStyle w:val="af1"/>
      </w:pPr>
    </w:p>
    <w:p w14:paraId="6AC7A411" w14:textId="77777777" w:rsidR="007841B4" w:rsidRPr="001C672E" w:rsidRDefault="007841B4" w:rsidP="001C672E">
      <w:pPr>
        <w:pStyle w:val="af1"/>
      </w:pPr>
    </w:p>
    <w:p w14:paraId="0EBF3F22" w14:textId="39A8AE24" w:rsidR="00A32C33" w:rsidRPr="00A32C33" w:rsidRDefault="001C672E" w:rsidP="001C672E">
      <w:pPr>
        <w:pStyle w:val="31"/>
        <w:rPr>
          <w:rFonts w:eastAsia="Calibri"/>
        </w:rPr>
      </w:pPr>
      <w:r w:rsidRPr="00072563">
        <w:rPr>
          <w:rFonts w:eastAsia="Calibri"/>
        </w:rPr>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59740394" w14:textId="2C409D3B" w:rsidR="00A32C33" w:rsidRDefault="00A32C33" w:rsidP="001C672E">
      <w:pPr>
        <w:pStyle w:val="af1"/>
      </w:pPr>
      <w:r w:rsidRPr="001C672E">
        <w:t xml:space="preserve">В MATLAB </w:t>
      </w:r>
      <w:proofErr w:type="spellStart"/>
      <w:r w:rsidRPr="001C672E">
        <w:t>Simulink</w:t>
      </w:r>
      <w:proofErr w:type="spellEnd"/>
      <w:r w:rsidRPr="001C672E">
        <w:t xml:space="preserve"> вы можете использовать переменные, чтобы передавать данные и управлять моделью. Вы можете изменять переменные в панели «</w:t>
      </w:r>
      <w:proofErr w:type="spellStart"/>
      <w:r w:rsidRPr="001C672E">
        <w:t>Model</w:t>
      </w:r>
      <w:proofErr w:type="spellEnd"/>
      <w:r w:rsidRPr="001C672E">
        <w:t xml:space="preserve"> </w:t>
      </w:r>
      <w:proofErr w:type="spellStart"/>
      <w:r w:rsidRPr="001C672E">
        <w:t>Explorer</w:t>
      </w:r>
      <w:proofErr w:type="spellEnd"/>
      <w:r w:rsidRPr="001C672E">
        <w:t>» или использовать встроенные переменные, такие как время моделирования</w:t>
      </w:r>
      <w:r w:rsidR="009D1130">
        <w:t xml:space="preserve"> или частота дискредитации.</w:t>
      </w:r>
    </w:p>
    <w:p w14:paraId="52BA1EAE" w14:textId="1DB484B1" w:rsidR="00A32C33" w:rsidRPr="001C672E" w:rsidRDefault="00E32CA1" w:rsidP="00E32CA1">
      <w:pPr>
        <w:pStyle w:val="af1"/>
      </w:pPr>
      <w:r>
        <w:t>В таблице 2.1 указан перечень используемых переменных.</w:t>
      </w:r>
    </w:p>
    <w:p w14:paraId="3C187FAF" w14:textId="77777777" w:rsidR="00A32C33" w:rsidRDefault="00A32C33" w:rsidP="001C672E">
      <w:pPr>
        <w:pStyle w:val="af1"/>
      </w:pPr>
    </w:p>
    <w:p w14:paraId="63AA87F0" w14:textId="0E89B8F3" w:rsidR="00E32CA1" w:rsidRDefault="00EE38F6" w:rsidP="00EE38F6">
      <w:pPr>
        <w:pStyle w:val="afd"/>
      </w:pPr>
      <w:r>
        <w:t xml:space="preserve">Таблица 2.1 </w:t>
      </w:r>
      <w:r w:rsidR="00F72BDB">
        <w:t>–</w:t>
      </w:r>
      <w:r>
        <w:t xml:space="preserve"> </w:t>
      </w:r>
      <w:r w:rsidR="00F72BDB">
        <w:t>Используемые переменные</w:t>
      </w:r>
    </w:p>
    <w:tbl>
      <w:tblPr>
        <w:tblStyle w:val="ac"/>
        <w:tblW w:w="0" w:type="auto"/>
        <w:tblLook w:val="04A0" w:firstRow="1" w:lastRow="0" w:firstColumn="1" w:lastColumn="0" w:noHBand="0" w:noVBand="1"/>
      </w:tblPr>
      <w:tblGrid>
        <w:gridCol w:w="4814"/>
        <w:gridCol w:w="4814"/>
      </w:tblGrid>
      <w:tr w:rsidR="006465D7" w14:paraId="787AF26E" w14:textId="77777777" w:rsidTr="006465D7">
        <w:tc>
          <w:tcPr>
            <w:tcW w:w="4814" w:type="dxa"/>
          </w:tcPr>
          <w:p w14:paraId="29678785" w14:textId="7E89FC53" w:rsidR="006465D7" w:rsidRDefault="006465D7" w:rsidP="006465D7">
            <w:pPr>
              <w:pStyle w:val="afd"/>
            </w:pPr>
            <w:r>
              <w:t>Имя</w:t>
            </w:r>
          </w:p>
        </w:tc>
        <w:tc>
          <w:tcPr>
            <w:tcW w:w="4814" w:type="dxa"/>
          </w:tcPr>
          <w:p w14:paraId="03C6B0D8" w14:textId="0EA1F5C4" w:rsidR="006465D7" w:rsidRDefault="006465D7" w:rsidP="006465D7">
            <w:pPr>
              <w:pStyle w:val="afd"/>
            </w:pPr>
            <w:r>
              <w:t>Начальное значение</w:t>
            </w:r>
          </w:p>
        </w:tc>
      </w:tr>
      <w:tr w:rsidR="006465D7" w14:paraId="11DD5B3A" w14:textId="77777777" w:rsidTr="006465D7">
        <w:tc>
          <w:tcPr>
            <w:tcW w:w="4814" w:type="dxa"/>
          </w:tcPr>
          <w:p w14:paraId="1FB36D5C" w14:textId="43DC8FFE" w:rsidR="006465D7" w:rsidRPr="00F47B75" w:rsidRDefault="00F47B75" w:rsidP="006465D7">
            <w:pPr>
              <w:pStyle w:val="afd"/>
              <w:rPr>
                <w:lang w:val="en-US"/>
              </w:rPr>
            </w:pPr>
            <w:proofErr w:type="spellStart"/>
            <w:r>
              <w:rPr>
                <w:lang w:val="en-US"/>
              </w:rPr>
              <w:t>S_sEnable</w:t>
            </w:r>
            <w:proofErr w:type="spellEnd"/>
          </w:p>
        </w:tc>
        <w:tc>
          <w:tcPr>
            <w:tcW w:w="4814" w:type="dxa"/>
          </w:tcPr>
          <w:p w14:paraId="41771E97" w14:textId="110658D2" w:rsidR="006465D7" w:rsidRDefault="006465D7" w:rsidP="006465D7">
            <w:pPr>
              <w:pStyle w:val="afd"/>
            </w:pPr>
            <w:r>
              <w:t>0.0</w:t>
            </w:r>
          </w:p>
        </w:tc>
      </w:tr>
    </w:tbl>
    <w:p w14:paraId="1FCE0BA0" w14:textId="77777777" w:rsidR="00E32CA1" w:rsidRPr="000A35FB" w:rsidRDefault="00E32CA1" w:rsidP="000A35FB">
      <w:pPr>
        <w:pStyle w:val="af1"/>
      </w:pPr>
    </w:p>
    <w:p w14:paraId="0CE096FE" w14:textId="5E995AE6" w:rsidR="00A32C33" w:rsidRPr="00A32C33" w:rsidRDefault="000A35FB" w:rsidP="000A35FB">
      <w:pPr>
        <w:pStyle w:val="23"/>
        <w:rPr>
          <w:rFonts w:eastAsia="Calibri"/>
        </w:rPr>
      </w:pPr>
      <w:bookmarkStart w:id="12" w:name="_Toc183979106"/>
      <w:bookmarkStart w:id="13" w:name="_Hlk146661403"/>
      <w:r>
        <w:rPr>
          <w:rFonts w:eastAsia="Calibri"/>
        </w:rPr>
        <w:t>2.4</w:t>
      </w:r>
      <w:r w:rsidR="00A32C33" w:rsidRPr="00A32C33">
        <w:rPr>
          <w:rFonts w:eastAsia="Calibri"/>
        </w:rPr>
        <w:t xml:space="preserve"> Результаты тестирования</w:t>
      </w:r>
      <w:bookmarkEnd w:id="12"/>
    </w:p>
    <w:p w14:paraId="1F0D3696" w14:textId="77777777" w:rsidR="00A32C33" w:rsidRPr="00A32C33" w:rsidRDefault="00A32C33" w:rsidP="00F56DC2">
      <w:pPr>
        <w:pStyle w:val="af1"/>
        <w:rPr>
          <w:rFonts w:eastAsia="Calibri"/>
          <w:spacing w:val="-2"/>
          <w:sz w:val="24"/>
          <w:szCs w:val="24"/>
        </w:rPr>
      </w:pPr>
    </w:p>
    <w:p w14:paraId="58F3E7B1" w14:textId="4E1F507C" w:rsidR="00A32C33" w:rsidRPr="00E67B48" w:rsidRDefault="000A35FB" w:rsidP="000A35FB">
      <w:pPr>
        <w:pStyle w:val="31"/>
        <w:rPr>
          <w:lang w:val="en-US"/>
        </w:rPr>
      </w:pPr>
      <w:r>
        <w:t xml:space="preserve">2.4.1 </w:t>
      </w:r>
      <w:r w:rsidR="00E67B48">
        <w:rPr>
          <w:lang w:val="en-US"/>
        </w:rPr>
        <w:t>Model Advisor</w:t>
      </w:r>
    </w:p>
    <w:p w14:paraId="02EF07B9" w14:textId="77777777" w:rsidR="000A35FB" w:rsidRPr="000A35FB" w:rsidRDefault="000A35FB" w:rsidP="000A35FB">
      <w:pPr>
        <w:pStyle w:val="af1"/>
      </w:pPr>
    </w:p>
    <w:p w14:paraId="12A2D624" w14:textId="2BB077D3" w:rsidR="00A32C33" w:rsidRPr="000A35FB" w:rsidRDefault="00A32C33" w:rsidP="000A35FB">
      <w:pPr>
        <w:pStyle w:val="af1"/>
      </w:pPr>
      <w:proofErr w:type="spellStart"/>
      <w:r w:rsidRPr="000A35FB">
        <w:t>Model</w:t>
      </w:r>
      <w:proofErr w:type="spellEnd"/>
      <w:r w:rsidRPr="000A35FB">
        <w:t xml:space="preserve"> </w:t>
      </w:r>
      <w:proofErr w:type="spellStart"/>
      <w:r w:rsidRPr="000A35FB">
        <w:t>Advisor</w:t>
      </w:r>
      <w:proofErr w:type="spellEnd"/>
      <w:r w:rsidRPr="000A35FB">
        <w:t xml:space="preserve"> </w:t>
      </w:r>
      <w:r w:rsidR="00105EEF">
        <w:t>–</w:t>
      </w:r>
      <w:r w:rsidRPr="000A35FB">
        <w:t xml:space="preserve"> это инструмент в MATLAB </w:t>
      </w:r>
      <w:proofErr w:type="spellStart"/>
      <w:r w:rsidRPr="000A35FB">
        <w:t>Simulink</w:t>
      </w:r>
      <w:proofErr w:type="spellEnd"/>
      <w:r w:rsidRPr="000A35FB">
        <w:t xml:space="preserve">, который помогает проводить проверку и анализ моделей для выявления потенциальных проблем и нарушений стандартов проектирования. Этот инструмент осуществляет статический анализ моделей </w:t>
      </w:r>
      <w:proofErr w:type="spellStart"/>
      <w:r w:rsidRPr="000A35FB">
        <w:t>Simulink</w:t>
      </w:r>
      <w:proofErr w:type="spellEnd"/>
      <w:r w:rsidRPr="000A35FB">
        <w:t xml:space="preserve"> и автоматически предлагает рекомендации по их улучшению.</w:t>
      </w:r>
    </w:p>
    <w:p w14:paraId="0BFDE279" w14:textId="77777777" w:rsidR="00A32C33" w:rsidRDefault="00A32C33" w:rsidP="00105EEF">
      <w:pPr>
        <w:pStyle w:val="af1"/>
      </w:pPr>
    </w:p>
    <w:p w14:paraId="54D02165" w14:textId="77777777" w:rsidR="007841B4" w:rsidRDefault="007841B4" w:rsidP="00105EEF">
      <w:pPr>
        <w:pStyle w:val="af1"/>
      </w:pPr>
    </w:p>
    <w:p w14:paraId="7E041F56" w14:textId="77777777" w:rsidR="007841B4" w:rsidRDefault="007841B4" w:rsidP="00105EEF">
      <w:pPr>
        <w:pStyle w:val="af1"/>
      </w:pPr>
    </w:p>
    <w:p w14:paraId="3175C113" w14:textId="77777777" w:rsidR="007841B4" w:rsidRPr="00105EEF" w:rsidRDefault="007841B4" w:rsidP="00105EEF">
      <w:pPr>
        <w:pStyle w:val="af1"/>
      </w:pPr>
    </w:p>
    <w:p w14:paraId="25E5E2B2" w14:textId="5E815E72" w:rsidR="00A32C33" w:rsidRPr="00BE15ED" w:rsidRDefault="00BE15ED" w:rsidP="00A8652B">
      <w:pPr>
        <w:pStyle w:val="31"/>
        <w:rPr>
          <w:rFonts w:eastAsia="Calibri"/>
          <w:lang w:val="en-US"/>
        </w:rPr>
      </w:pPr>
      <w:r w:rsidRPr="00BE15ED">
        <w:rPr>
          <w:rFonts w:eastAsia="Calibri"/>
        </w:rPr>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proofErr w:type="spellStart"/>
      <w:r w:rsidRPr="00BE15ED">
        <w:t>Model</w:t>
      </w:r>
      <w:proofErr w:type="spellEnd"/>
      <w:r w:rsidRPr="00BE15ED">
        <w:t xml:space="preserve"> </w:t>
      </w:r>
      <w:proofErr w:type="spellStart"/>
      <w:r w:rsidRPr="00BE15ED">
        <w:t>Advisor</w:t>
      </w:r>
      <w:proofErr w:type="spellEnd"/>
      <w:r w:rsidRPr="00BE15ED">
        <w:t xml:space="preserve"> помогает выявлять потенциальные ошибки и проблемы в моделях </w:t>
      </w:r>
      <w:proofErr w:type="spellStart"/>
      <w:r w:rsidRPr="00BE15ED">
        <w:t>Simulink</w:t>
      </w:r>
      <w:proofErr w:type="spellEnd"/>
      <w:r w:rsidRPr="00BE15ED">
        <w:t xml:space="preserve">. Это может включать в себя нарушение стандартов проектирования, неправильное использование блоков и функций, отсутствие документации и другие важные аспекты моделирования. Рекомендации от </w:t>
      </w:r>
      <w:proofErr w:type="spellStart"/>
      <w:r w:rsidRPr="00BE15ED">
        <w:t>Model</w:t>
      </w:r>
      <w:proofErr w:type="spellEnd"/>
      <w:r w:rsidRPr="00BE15ED">
        <w:t xml:space="preserve"> </w:t>
      </w:r>
      <w:proofErr w:type="spellStart"/>
      <w:r w:rsidRPr="00BE15ED">
        <w:t>Advisor</w:t>
      </w:r>
      <w:proofErr w:type="spellEnd"/>
      <w:r w:rsidRPr="00BE15ED">
        <w:t xml:space="preserve"> помогут исправить эти проблемы и улучшить качество модели.</w:t>
      </w:r>
    </w:p>
    <w:p w14:paraId="12895E60" w14:textId="515FA0D9" w:rsidR="00A32C33" w:rsidRPr="00BE15ED" w:rsidRDefault="00A32C33">
      <w:pPr>
        <w:pStyle w:val="af1"/>
        <w:numPr>
          <w:ilvl w:val="0"/>
          <w:numId w:val="10"/>
        </w:numPr>
      </w:pPr>
      <w:proofErr w:type="spellStart"/>
      <w:r w:rsidRPr="00BE15ED">
        <w:t>Model</w:t>
      </w:r>
      <w:proofErr w:type="spellEnd"/>
      <w:r w:rsidRPr="00BE15ED">
        <w:t xml:space="preserve"> </w:t>
      </w:r>
      <w:proofErr w:type="spellStart"/>
      <w:r w:rsidRPr="00BE15ED">
        <w:t>Advisor</w:t>
      </w:r>
      <w:proofErr w:type="spellEnd"/>
      <w:r w:rsidRPr="00BE15ED">
        <w:t xml:space="preserve"> предлагает проверку моделей на соответствие различным стандартам и рекомендациям. Например, это может быть проверка соответствия стандартам </w:t>
      </w:r>
      <w:proofErr w:type="spellStart"/>
      <w:r w:rsidRPr="00BE15ED">
        <w:t>SafetyISO</w:t>
      </w:r>
      <w:proofErr w:type="spellEnd"/>
      <w:r w:rsidRPr="00BE15ED">
        <w:t xml:space="preserve"> 26262, MATLAB </w:t>
      </w:r>
      <w:proofErr w:type="spellStart"/>
      <w:r w:rsidRPr="00BE15ED">
        <w:t>Style</w:t>
      </w:r>
      <w:proofErr w:type="spellEnd"/>
      <w:r w:rsidRPr="00BE15ED">
        <w:t xml:space="preserve"> </w:t>
      </w:r>
      <w:proofErr w:type="spellStart"/>
      <w:r w:rsidRPr="00BE15ED">
        <w:t>Guidelines</w:t>
      </w:r>
      <w:proofErr w:type="spellEnd"/>
      <w:r w:rsidRPr="00BE15ED">
        <w:t xml:space="preserve">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proofErr w:type="spellStart"/>
      <w:r w:rsidRPr="00BE15ED">
        <w:lastRenderedPageBreak/>
        <w:t>Model</w:t>
      </w:r>
      <w:proofErr w:type="spellEnd"/>
      <w:r w:rsidRPr="00BE15ED">
        <w:t xml:space="preserve"> </w:t>
      </w:r>
      <w:proofErr w:type="spellStart"/>
      <w:r w:rsidRPr="00BE15ED">
        <w:t>Advisor</w:t>
      </w:r>
      <w:proofErr w:type="spellEnd"/>
      <w:r w:rsidRPr="00BE15ED">
        <w:t xml:space="preserve"> может быть очень полезным инструментом для повышения эффективности разработчика и упрощения процесса проверки моделей. 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4047B9EC" w14:textId="284E4AB4" w:rsidR="00A32C33" w:rsidRPr="00C46704" w:rsidRDefault="00A32C33" w:rsidP="00C46704">
      <w:pPr>
        <w:pStyle w:val="af1"/>
      </w:pPr>
      <w:r w:rsidRPr="00C46704">
        <w:t>Результаты автоматических</w:t>
      </w:r>
      <w:r w:rsidR="00B477F3">
        <w:t xml:space="preserve"> тестов</w:t>
      </w:r>
      <w:r w:rsidRPr="00C46704">
        <w:t xml:space="preserve"> приведены на рисунк</w:t>
      </w:r>
      <w:r w:rsidR="00B477F3">
        <w:t>е 2.2.</w:t>
      </w:r>
    </w:p>
    <w:p w14:paraId="1AB46528" w14:textId="77777777" w:rsidR="00A32C33" w:rsidRPr="00B477F3" w:rsidRDefault="00A32C33" w:rsidP="00B477F3">
      <w:pPr>
        <w:pStyle w:val="af1"/>
      </w:pPr>
    </w:p>
    <w:p w14:paraId="18FCCE2F" w14:textId="4064C3F6" w:rsidR="00A32C33" w:rsidRPr="00B477F3" w:rsidRDefault="007874A2" w:rsidP="00B477F3">
      <w:pPr>
        <w:pStyle w:val="af3"/>
      </w:pPr>
      <w:r w:rsidRPr="007874A2">
        <w:rPr>
          <w:noProof/>
        </w:rPr>
        <w:drawing>
          <wp:inline distT="0" distB="0" distL="0" distR="0" wp14:anchorId="74BE7B9F" wp14:editId="09E30BDE">
            <wp:extent cx="6120130" cy="1891030"/>
            <wp:effectExtent l="19050" t="19050" r="13970" b="139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891030"/>
                    </a:xfrm>
                    <a:prstGeom prst="rect">
                      <a:avLst/>
                    </a:prstGeom>
                    <a:ln>
                      <a:solidFill>
                        <a:schemeClr val="tx1"/>
                      </a:solidFill>
                    </a:ln>
                  </pic:spPr>
                </pic:pic>
              </a:graphicData>
            </a:graphic>
          </wp:inline>
        </w:drawing>
      </w:r>
    </w:p>
    <w:p w14:paraId="357E8D5C" w14:textId="0B5B5D6B" w:rsidR="00A32C33" w:rsidRPr="00B477F3" w:rsidRDefault="00A32C33" w:rsidP="00B477F3">
      <w:pPr>
        <w:pStyle w:val="af3"/>
      </w:pPr>
      <w:r w:rsidRPr="00B477F3">
        <w:t>Рисунок 2.</w:t>
      </w:r>
      <w:r w:rsidR="00B477F3">
        <w:t>2</w:t>
      </w:r>
      <w:r w:rsidRPr="00B477F3">
        <w:t xml:space="preserve"> – Результаты автоматических тестов</w:t>
      </w:r>
    </w:p>
    <w:p w14:paraId="74DC1876" w14:textId="77777777" w:rsidR="00AB21F9" w:rsidRPr="00E3105E" w:rsidRDefault="00AB21F9" w:rsidP="00AB21F9">
      <w:pPr>
        <w:pStyle w:val="af1"/>
        <w:rPr>
          <w:rFonts w:eastAsia="Calibri"/>
        </w:rPr>
      </w:pPr>
    </w:p>
    <w:p w14:paraId="1FE436E8" w14:textId="77777777" w:rsidR="00D11DF3" w:rsidRDefault="00A32C33" w:rsidP="00D11DF3">
      <w:pPr>
        <w:pStyle w:val="af1"/>
      </w:pPr>
      <w:r w:rsidRPr="00AB21F9">
        <w:t>Примечание: Многие автоматические тесты работают в режиме TRUE/FALSE, то есть не учитывают частичную оптимизацию, которая 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3"/>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4" w:name="_Toc183979107"/>
      <w:bookmarkEnd w:id="13"/>
      <w:r>
        <w:rPr>
          <w:rFonts w:eastAsia="Calibri"/>
        </w:rPr>
        <w:lastRenderedPageBreak/>
        <w:t xml:space="preserve">3 </w:t>
      </w:r>
      <w:r w:rsidR="00167208" w:rsidRPr="00A32C33">
        <w:rPr>
          <w:rFonts w:eastAsia="Calibri"/>
        </w:rPr>
        <w:t>ВЫВОДЫ</w:t>
      </w:r>
      <w:bookmarkEnd w:id="14"/>
    </w:p>
    <w:p w14:paraId="6421618F" w14:textId="77777777" w:rsidR="00A32C33" w:rsidRDefault="00A32C33" w:rsidP="00D11DF3">
      <w:pPr>
        <w:pStyle w:val="af1"/>
      </w:pPr>
    </w:p>
    <w:p w14:paraId="43207525" w14:textId="2D6D7556" w:rsidR="00167208" w:rsidRPr="00D11DF3" w:rsidRDefault="00167208" w:rsidP="00D11DF3">
      <w:pPr>
        <w:pStyle w:val="af1"/>
      </w:pPr>
      <w:r w:rsidRPr="007C7289">
        <w:t xml:space="preserve">В процессе выполнения работы была разработана </w:t>
      </w:r>
      <w:r>
        <w:t xml:space="preserve">ММ </w:t>
      </w:r>
      <w:r w:rsidR="00F47B75">
        <w:rPr>
          <w:lang w:val="en-US"/>
        </w:rPr>
        <w:t>S</w:t>
      </w:r>
      <w:r w:rsidRPr="007C7289">
        <w:t xml:space="preserve"> </w:t>
      </w:r>
      <w:r>
        <w:t>из состава М</w:t>
      </w:r>
      <w:r w:rsidR="00B441D9">
        <w:t>М</w:t>
      </w:r>
      <w:r>
        <w:t xml:space="preserve"> «ПЛ».</w:t>
      </w:r>
    </w:p>
    <w:p w14:paraId="7ADEFAC1" w14:textId="002AA2BB" w:rsidR="008A60C2" w:rsidRPr="00D11DF3" w:rsidRDefault="00A32C33" w:rsidP="00D11DF3">
      <w:pPr>
        <w:pStyle w:val="af1"/>
      </w:pPr>
      <w:bookmarkStart w:id="15" w:name="_Hlk147329030"/>
      <w:bookmarkStart w:id="16" w:name="_Hlk147329040"/>
      <w:r w:rsidRPr="00D11DF3">
        <w:t xml:space="preserve">Исходная модель, без искусственного замедления, работает примерно со следующим соотношением: 1 УЕРВ к </w:t>
      </w:r>
      <w:r w:rsidR="00167208" w:rsidRPr="00167208">
        <w:t>2500</w:t>
      </w:r>
      <w:r w:rsidRPr="00D11DF3">
        <w:t xml:space="preserve"> УЕМВ</w:t>
      </w:r>
      <w:bookmarkEnd w:id="15"/>
      <w:r w:rsidRPr="00D11DF3">
        <w:t>.</w:t>
      </w:r>
      <w:bookmarkEnd w:id="16"/>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3E2F0" w14:textId="77777777" w:rsidR="006A793C" w:rsidRDefault="006A793C">
      <w:pPr>
        <w:spacing w:line="240" w:lineRule="auto"/>
      </w:pPr>
      <w:r>
        <w:separator/>
      </w:r>
    </w:p>
  </w:endnote>
  <w:endnote w:type="continuationSeparator" w:id="0">
    <w:p w14:paraId="67A30C79" w14:textId="77777777" w:rsidR="006A793C" w:rsidRDefault="006A7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B9BCD" w14:textId="77777777" w:rsidR="006A793C" w:rsidRDefault="006A793C">
      <w:pPr>
        <w:spacing w:line="240" w:lineRule="auto"/>
      </w:pPr>
      <w:r>
        <w:separator/>
      </w:r>
    </w:p>
  </w:footnote>
  <w:footnote w:type="continuationSeparator" w:id="0">
    <w:p w14:paraId="12F9DFA7" w14:textId="77777777" w:rsidR="006A793C" w:rsidRDefault="006A79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D05D8" w14:textId="05515557" w:rsidR="00C07BE0" w:rsidRPr="00072563" w:rsidRDefault="00C07BE0" w:rsidP="00072563">
    <w:pPr>
      <w:pStyle w:val="ad"/>
      <w:spacing w:line="360" w:lineRule="aut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98802"/>
      <w:docPartObj>
        <w:docPartGallery w:val="Page Numbers (Top of Page)"/>
        <w:docPartUnique/>
      </w:docPartObj>
    </w:sdtPr>
    <w:sdtEndPr>
      <w:rPr>
        <w:sz w:val="28"/>
        <w:szCs w:val="28"/>
      </w:rPr>
    </w:sdtEndPr>
    <w:sdtContent>
      <w:p w14:paraId="259C3580" w14:textId="6E4C057B" w:rsidR="00C07BE0" w:rsidRPr="00072563" w:rsidRDefault="00C07BE0"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00836FFD">
          <w:rPr>
            <w:noProof/>
            <w:sz w:val="28"/>
            <w:szCs w:val="28"/>
          </w:rPr>
          <w:t>2</w:t>
        </w:r>
        <w:r w:rsidRPr="00072563">
          <w:rPr>
            <w:sz w:val="28"/>
            <w:szCs w:val="28"/>
          </w:rPr>
          <w:fldChar w:fldCharType="end"/>
        </w:r>
      </w:p>
    </w:sdtContent>
  </w:sdt>
  <w:p w14:paraId="74BD3DDF" w14:textId="77777777" w:rsidR="00C07BE0" w:rsidRPr="00072563" w:rsidRDefault="00C07BE0" w:rsidP="00072563">
    <w:pPr>
      <w:pStyle w:val="ad"/>
      <w:spacing w:line="360" w:lineRule="auto"/>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88276"/>
      <w:docPartObj>
        <w:docPartGallery w:val="Page Numbers (Top of Page)"/>
        <w:docPartUnique/>
      </w:docPartObj>
    </w:sdtPr>
    <w:sdtEndPr/>
    <w:sdtContent>
      <w:p w14:paraId="55CE7C25" w14:textId="2FCF98B9" w:rsidR="00C07BE0" w:rsidRDefault="00C07BE0">
        <w:pPr>
          <w:pStyle w:val="ad"/>
          <w:jc w:val="center"/>
        </w:pPr>
        <w:r>
          <w:fldChar w:fldCharType="begin"/>
        </w:r>
        <w:r>
          <w:instrText>PAGE   \* MERGEFORMAT</w:instrText>
        </w:r>
        <w:r>
          <w:fldChar w:fldCharType="separate"/>
        </w:r>
        <w:r w:rsidR="00836FFD">
          <w:rPr>
            <w:noProof/>
          </w:rPr>
          <w:t>11</w:t>
        </w:r>
        <w:r>
          <w:fldChar w:fldCharType="end"/>
        </w:r>
      </w:p>
    </w:sdtContent>
  </w:sdt>
  <w:p w14:paraId="6D7D86EF" w14:textId="77777777" w:rsidR="00C07BE0" w:rsidRDefault="00C07BE0">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06C7016"/>
    <w:multiLevelType w:val="multilevel"/>
    <w:tmpl w:val="8EAA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EA742A0"/>
    <w:multiLevelType w:val="multilevel"/>
    <w:tmpl w:val="69FE97CA"/>
    <w:lvl w:ilvl="0">
      <w:start w:val="1"/>
      <w:numFmt w:val="decimal"/>
      <w:lvlText w:val="%1"/>
      <w:lvlJc w:val="left"/>
      <w:pPr>
        <w:ind w:left="375" w:hanging="375"/>
      </w:pPr>
      <w:rPr>
        <w:rFonts w:eastAsia="Calibri" w:hint="default"/>
      </w:rPr>
    </w:lvl>
    <w:lvl w:ilvl="1">
      <w:start w:val="5"/>
      <w:numFmt w:val="decimal"/>
      <w:lvlText w:val="%1.%2"/>
      <w:lvlJc w:val="left"/>
      <w:pPr>
        <w:ind w:left="942" w:hanging="375"/>
      </w:pPr>
      <w:rPr>
        <w:rFonts w:eastAsia="Calibri" w:hint="default"/>
      </w:rPr>
    </w:lvl>
    <w:lvl w:ilvl="2">
      <w:start w:val="1"/>
      <w:numFmt w:val="decimal"/>
      <w:lvlText w:val="%1.%2.%3"/>
      <w:lvlJc w:val="left"/>
      <w:pPr>
        <w:ind w:left="1854" w:hanging="720"/>
      </w:pPr>
      <w:rPr>
        <w:rFonts w:eastAsia="Calibri" w:hint="default"/>
      </w:rPr>
    </w:lvl>
    <w:lvl w:ilvl="3">
      <w:start w:val="1"/>
      <w:numFmt w:val="decimal"/>
      <w:lvlText w:val="%1.%2.%3.%4"/>
      <w:lvlJc w:val="left"/>
      <w:pPr>
        <w:ind w:left="2781" w:hanging="1080"/>
      </w:pPr>
      <w:rPr>
        <w:rFonts w:eastAsia="Calibri" w:hint="default"/>
      </w:rPr>
    </w:lvl>
    <w:lvl w:ilvl="4">
      <w:start w:val="1"/>
      <w:numFmt w:val="decimal"/>
      <w:lvlText w:val="%1.%2.%3.%4.%5"/>
      <w:lvlJc w:val="left"/>
      <w:pPr>
        <w:ind w:left="3348" w:hanging="1080"/>
      </w:pPr>
      <w:rPr>
        <w:rFonts w:eastAsia="Calibri" w:hint="default"/>
      </w:rPr>
    </w:lvl>
    <w:lvl w:ilvl="5">
      <w:start w:val="1"/>
      <w:numFmt w:val="decimal"/>
      <w:lvlText w:val="%1.%2.%3.%4.%5.%6"/>
      <w:lvlJc w:val="left"/>
      <w:pPr>
        <w:ind w:left="4275" w:hanging="1440"/>
      </w:pPr>
      <w:rPr>
        <w:rFonts w:eastAsia="Calibri" w:hint="default"/>
      </w:rPr>
    </w:lvl>
    <w:lvl w:ilvl="6">
      <w:start w:val="1"/>
      <w:numFmt w:val="decimal"/>
      <w:lvlText w:val="%1.%2.%3.%4.%5.%6.%7"/>
      <w:lvlJc w:val="left"/>
      <w:pPr>
        <w:ind w:left="4842" w:hanging="1440"/>
      </w:pPr>
      <w:rPr>
        <w:rFonts w:eastAsia="Calibri" w:hint="default"/>
      </w:rPr>
    </w:lvl>
    <w:lvl w:ilvl="7">
      <w:start w:val="1"/>
      <w:numFmt w:val="decimal"/>
      <w:lvlText w:val="%1.%2.%3.%4.%5.%6.%7.%8"/>
      <w:lvlJc w:val="left"/>
      <w:pPr>
        <w:ind w:left="5769" w:hanging="1800"/>
      </w:pPr>
      <w:rPr>
        <w:rFonts w:eastAsia="Calibri" w:hint="default"/>
      </w:rPr>
    </w:lvl>
    <w:lvl w:ilvl="8">
      <w:start w:val="1"/>
      <w:numFmt w:val="decimal"/>
      <w:lvlText w:val="%1.%2.%3.%4.%5.%6.%7.%8.%9"/>
      <w:lvlJc w:val="left"/>
      <w:pPr>
        <w:ind w:left="6696" w:hanging="2160"/>
      </w:pPr>
      <w:rPr>
        <w:rFonts w:eastAsia="Calibri" w:hint="default"/>
      </w:rPr>
    </w:lvl>
  </w:abstractNum>
  <w:abstractNum w:abstractNumId="11" w15:restartNumberingAfterBreak="0">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1"/>
  </w:num>
  <w:num w:numId="8">
    <w:abstractNumId w:val="9"/>
  </w:num>
  <w:num w:numId="9">
    <w:abstractNumId w:val="7"/>
  </w:num>
  <w:num w:numId="10">
    <w:abstractNumId w:val="8"/>
  </w:num>
  <w:num w:numId="11">
    <w:abstractNumId w:val="10"/>
  </w:num>
  <w:num w:numId="12">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93"/>
    <w:rsid w:val="00036BBE"/>
    <w:rsid w:val="00056E2A"/>
    <w:rsid w:val="00072563"/>
    <w:rsid w:val="0008734A"/>
    <w:rsid w:val="000979E2"/>
    <w:rsid w:val="000A27B4"/>
    <w:rsid w:val="000A35FB"/>
    <w:rsid w:val="000A539A"/>
    <w:rsid w:val="000B7644"/>
    <w:rsid w:val="000D7876"/>
    <w:rsid w:val="000E4331"/>
    <w:rsid w:val="000E4A61"/>
    <w:rsid w:val="000F454E"/>
    <w:rsid w:val="000F479F"/>
    <w:rsid w:val="00105EEF"/>
    <w:rsid w:val="001302FE"/>
    <w:rsid w:val="00167208"/>
    <w:rsid w:val="00197CE6"/>
    <w:rsid w:val="001C672E"/>
    <w:rsid w:val="001F6AAD"/>
    <w:rsid w:val="00200CBE"/>
    <w:rsid w:val="00240393"/>
    <w:rsid w:val="00265520"/>
    <w:rsid w:val="00275A45"/>
    <w:rsid w:val="00290435"/>
    <w:rsid w:val="00292EEB"/>
    <w:rsid w:val="00303184"/>
    <w:rsid w:val="00306014"/>
    <w:rsid w:val="0035058A"/>
    <w:rsid w:val="00391257"/>
    <w:rsid w:val="00395826"/>
    <w:rsid w:val="003D23B7"/>
    <w:rsid w:val="003D66D2"/>
    <w:rsid w:val="003D7A60"/>
    <w:rsid w:val="00446CFD"/>
    <w:rsid w:val="004674BE"/>
    <w:rsid w:val="00467B71"/>
    <w:rsid w:val="004F415F"/>
    <w:rsid w:val="00554C05"/>
    <w:rsid w:val="00573D01"/>
    <w:rsid w:val="00584B92"/>
    <w:rsid w:val="00635AD5"/>
    <w:rsid w:val="00636294"/>
    <w:rsid w:val="006465D7"/>
    <w:rsid w:val="006634F2"/>
    <w:rsid w:val="00686E46"/>
    <w:rsid w:val="006972DB"/>
    <w:rsid w:val="006A793C"/>
    <w:rsid w:val="006E1131"/>
    <w:rsid w:val="006E15D2"/>
    <w:rsid w:val="006F0991"/>
    <w:rsid w:val="006F36BD"/>
    <w:rsid w:val="00713932"/>
    <w:rsid w:val="0072226C"/>
    <w:rsid w:val="00744455"/>
    <w:rsid w:val="00762DF8"/>
    <w:rsid w:val="007637B1"/>
    <w:rsid w:val="00764796"/>
    <w:rsid w:val="00782573"/>
    <w:rsid w:val="007841B4"/>
    <w:rsid w:val="007874A2"/>
    <w:rsid w:val="007B1F0C"/>
    <w:rsid w:val="00807A0D"/>
    <w:rsid w:val="00824817"/>
    <w:rsid w:val="00836FFD"/>
    <w:rsid w:val="00862800"/>
    <w:rsid w:val="008644E9"/>
    <w:rsid w:val="00866ED8"/>
    <w:rsid w:val="008A60C2"/>
    <w:rsid w:val="008B6BC6"/>
    <w:rsid w:val="008E2092"/>
    <w:rsid w:val="008F39F8"/>
    <w:rsid w:val="00993B41"/>
    <w:rsid w:val="009A2103"/>
    <w:rsid w:val="009D1130"/>
    <w:rsid w:val="009D186F"/>
    <w:rsid w:val="009F412A"/>
    <w:rsid w:val="00A12D7B"/>
    <w:rsid w:val="00A32C33"/>
    <w:rsid w:val="00A8652B"/>
    <w:rsid w:val="00AA4B26"/>
    <w:rsid w:val="00AB21F9"/>
    <w:rsid w:val="00AB7722"/>
    <w:rsid w:val="00B34FBA"/>
    <w:rsid w:val="00B441D9"/>
    <w:rsid w:val="00B477F3"/>
    <w:rsid w:val="00BA49A2"/>
    <w:rsid w:val="00BE15ED"/>
    <w:rsid w:val="00C07BE0"/>
    <w:rsid w:val="00C46704"/>
    <w:rsid w:val="00C7440A"/>
    <w:rsid w:val="00CA18F1"/>
    <w:rsid w:val="00CC5247"/>
    <w:rsid w:val="00CF5D8A"/>
    <w:rsid w:val="00CF601F"/>
    <w:rsid w:val="00CF6283"/>
    <w:rsid w:val="00D11DF3"/>
    <w:rsid w:val="00D34608"/>
    <w:rsid w:val="00D7537C"/>
    <w:rsid w:val="00DE3113"/>
    <w:rsid w:val="00DF50F0"/>
    <w:rsid w:val="00E04362"/>
    <w:rsid w:val="00E3105E"/>
    <w:rsid w:val="00E32CA1"/>
    <w:rsid w:val="00E41783"/>
    <w:rsid w:val="00E67B48"/>
    <w:rsid w:val="00E743B7"/>
    <w:rsid w:val="00E82A06"/>
    <w:rsid w:val="00E83EDC"/>
    <w:rsid w:val="00EA3BA2"/>
    <w:rsid w:val="00EC1BCB"/>
    <w:rsid w:val="00EE38F6"/>
    <w:rsid w:val="00EF76E7"/>
    <w:rsid w:val="00F47B75"/>
    <w:rsid w:val="00F56DC2"/>
    <w:rsid w:val="00F72BDB"/>
    <w:rsid w:val="00F9685A"/>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customStyle="1" w:styleId="UnresolvedMention">
    <w:name w:val="Unresolved Mention"/>
    <w:basedOn w:val="a0"/>
    <w:uiPriority w:val="99"/>
    <w:semiHidden/>
    <w:unhideWhenUsed/>
    <w:rsid w:val="00467B71"/>
    <w:rPr>
      <w:color w:val="605E5C"/>
      <w:shd w:val="clear" w:color="auto" w:fill="E1DFDD"/>
    </w:rPr>
  </w:style>
  <w:style w:type="character" w:styleId="aff">
    <w:name w:val="FollowedHyperlink"/>
    <w:basedOn w:val="a0"/>
    <w:uiPriority w:val="99"/>
    <w:semiHidden/>
    <w:unhideWhenUsed/>
    <w:rsid w:val="00467B71"/>
    <w:rPr>
      <w:color w:val="96607D" w:themeColor="followedHyperlink"/>
      <w:u w:val="single"/>
    </w:rPr>
  </w:style>
  <w:style w:type="character" w:styleId="aff0">
    <w:name w:val="Placeholder Text"/>
    <w:basedOn w:val="a0"/>
    <w:uiPriority w:val="99"/>
    <w:semiHidden/>
    <w:rsid w:val="00CA18F1"/>
    <w:rPr>
      <w:color w:val="666666"/>
    </w:rPr>
  </w:style>
  <w:style w:type="character" w:customStyle="1" w:styleId="answerparsertextcontainerziiv">
    <w:name w:val="answerparser_textcontainer__z_iiv"/>
    <w:basedOn w:val="a0"/>
    <w:rsid w:val="00AA4B26"/>
  </w:style>
  <w:style w:type="character" w:styleId="aff1">
    <w:name w:val="Strong"/>
    <w:basedOn w:val="a0"/>
    <w:uiPriority w:val="22"/>
    <w:qFormat/>
    <w:rsid w:val="00AA4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6167">
      <w:bodyDiv w:val="1"/>
      <w:marLeft w:val="0"/>
      <w:marRight w:val="0"/>
      <w:marTop w:val="0"/>
      <w:marBottom w:val="0"/>
      <w:divBdr>
        <w:top w:val="none" w:sz="0" w:space="0" w:color="auto"/>
        <w:left w:val="none" w:sz="0" w:space="0" w:color="auto"/>
        <w:bottom w:val="none" w:sz="0" w:space="0" w:color="auto"/>
        <w:right w:val="none" w:sz="0" w:space="0" w:color="auto"/>
      </w:divBdr>
    </w:div>
    <w:div w:id="522861406">
      <w:bodyDiv w:val="1"/>
      <w:marLeft w:val="0"/>
      <w:marRight w:val="0"/>
      <w:marTop w:val="0"/>
      <w:marBottom w:val="0"/>
      <w:divBdr>
        <w:top w:val="none" w:sz="0" w:space="0" w:color="auto"/>
        <w:left w:val="none" w:sz="0" w:space="0" w:color="auto"/>
        <w:bottom w:val="none" w:sz="0" w:space="0" w:color="auto"/>
        <w:right w:val="none" w:sz="0" w:space="0" w:color="auto"/>
      </w:divBdr>
    </w:div>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1086876207">
      <w:bodyDiv w:val="1"/>
      <w:marLeft w:val="0"/>
      <w:marRight w:val="0"/>
      <w:marTop w:val="0"/>
      <w:marBottom w:val="0"/>
      <w:divBdr>
        <w:top w:val="none" w:sz="0" w:space="0" w:color="auto"/>
        <w:left w:val="none" w:sz="0" w:space="0" w:color="auto"/>
        <w:bottom w:val="none" w:sz="0" w:space="0" w:color="auto"/>
        <w:right w:val="none" w:sz="0" w:space="0" w:color="auto"/>
      </w:divBdr>
    </w:div>
    <w:div w:id="1195772309">
      <w:bodyDiv w:val="1"/>
      <w:marLeft w:val="0"/>
      <w:marRight w:val="0"/>
      <w:marTop w:val="0"/>
      <w:marBottom w:val="0"/>
      <w:divBdr>
        <w:top w:val="none" w:sz="0" w:space="0" w:color="auto"/>
        <w:left w:val="none" w:sz="0" w:space="0" w:color="auto"/>
        <w:bottom w:val="none" w:sz="0" w:space="0" w:color="auto"/>
        <w:right w:val="none" w:sz="0" w:space="0" w:color="auto"/>
      </w:divBdr>
    </w:div>
    <w:div w:id="1304626844">
      <w:bodyDiv w:val="1"/>
      <w:marLeft w:val="0"/>
      <w:marRight w:val="0"/>
      <w:marTop w:val="0"/>
      <w:marBottom w:val="0"/>
      <w:divBdr>
        <w:top w:val="none" w:sz="0" w:space="0" w:color="auto"/>
        <w:left w:val="none" w:sz="0" w:space="0" w:color="auto"/>
        <w:bottom w:val="none" w:sz="0" w:space="0" w:color="auto"/>
        <w:right w:val="none" w:sz="0" w:space="0" w:color="auto"/>
      </w:divBdr>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ru.wikipedia.org/wiki/%D0%94%D0%B2%D0%B8%D0%B3%D0%B0%D1%82%D0%B5%D0%BB%D1%8C_%D0%B2%D0%BD%D1%83%D1%82%D1%80%D0%B5%D0%BD%D0%BD%D0%B5%D0%B3%D0%BE_%D1%81%D0%B3%D0%BE%D1%80%D0%B0%D0%BD%D0%B8%D1%8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2A"/>
    <w:rsid w:val="000464AE"/>
    <w:rsid w:val="000F479F"/>
    <w:rsid w:val="00196B2A"/>
    <w:rsid w:val="0021455F"/>
    <w:rsid w:val="00614130"/>
    <w:rsid w:val="006E15D2"/>
    <w:rsid w:val="00866ED8"/>
    <w:rsid w:val="00A04154"/>
    <w:rsid w:val="00AC1762"/>
    <w:rsid w:val="00BF4931"/>
    <w:rsid w:val="00D0322F"/>
    <w:rsid w:val="00E03710"/>
    <w:rsid w:val="00FC4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277D3-5706-4A5F-BB88-5A4A48F9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nvs.dotm</Template>
  <TotalTime>72</TotalTime>
  <Pages>11</Pages>
  <Words>1487</Words>
  <Characters>8479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Яковлев</dc:creator>
  <cp:keywords/>
  <dc:description/>
  <cp:lastModifiedBy>Алексей Яковлев</cp:lastModifiedBy>
  <cp:revision>9</cp:revision>
  <cp:lastPrinted>2024-12-03T15:40:00Z</cp:lastPrinted>
  <dcterms:created xsi:type="dcterms:W3CDTF">2024-12-02T10:00:00Z</dcterms:created>
  <dcterms:modified xsi:type="dcterms:W3CDTF">2024-12-03T15:40:00Z</dcterms:modified>
</cp:coreProperties>
</file>