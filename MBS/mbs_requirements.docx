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FB30" w14:textId="77777777" w:rsidR="005F28E7" w:rsidRDefault="005F28E7" w:rsidP="005F28E7">
      <w:pPr>
        <w:pStyle w:val="11"/>
      </w:pPr>
      <w:bookmarkStart w:id="0" w:name="_Toc178651808"/>
      <w:r>
        <w:t>4 ГЛАВНАЯ БАЛЛАСТНАЯ ЦИСТЕРНА (</w:t>
      </w:r>
      <w:r>
        <w:rPr>
          <w:lang w:val="en-US"/>
        </w:rPr>
        <w:t>MBS</w:t>
      </w:r>
      <w:r>
        <w:t>)</w:t>
      </w:r>
      <w:bookmarkEnd w:id="0"/>
    </w:p>
    <w:p w14:paraId="0A181AF6" w14:textId="77777777" w:rsidR="005F28E7" w:rsidRDefault="005F28E7" w:rsidP="005F28E7">
      <w:pPr>
        <w:pStyle w:val="af1"/>
      </w:pPr>
    </w:p>
    <w:p w14:paraId="59CEFD86" w14:textId="77777777" w:rsidR="005F28E7" w:rsidRDefault="005F28E7" w:rsidP="005F28E7">
      <w:pPr>
        <w:pStyle w:val="af1"/>
      </w:pPr>
      <w:r>
        <w:t>Существует 5 независимых друг от друга балластных цистерн.</w:t>
      </w:r>
    </w:p>
    <w:p w14:paraId="74E0D352" w14:textId="77777777" w:rsidR="005F28E7" w:rsidRDefault="005F28E7" w:rsidP="005F28E7">
      <w:pPr>
        <w:pStyle w:val="af1"/>
      </w:pPr>
      <w:r>
        <w:t>Каждая балластная цистерна может изменить уровень затопления с 0 до 100% примерно за 12,5 секунд при 1 атмосфере.</w:t>
      </w:r>
    </w:p>
    <w:p w14:paraId="7017E23A" w14:textId="77777777" w:rsidR="005F28E7" w:rsidRDefault="005F28E7" w:rsidP="005F28E7">
      <w:pPr>
        <w:pStyle w:val="af1"/>
      </w:pPr>
      <w:r>
        <w:t>Главная балластная цистерна может изменить уровень затопления с 100% до 0% примерно за 30 секунд, потратив 70 атмосфер сжатого воздуха при 1 атмосфере.</w:t>
      </w:r>
    </w:p>
    <w:p w14:paraId="5F4ECB92" w14:textId="77777777" w:rsidR="005F28E7" w:rsidRDefault="005F28E7" w:rsidP="005F28E7">
      <w:pPr>
        <w:pStyle w:val="af1"/>
      </w:pPr>
      <w:r>
        <w:t>При 0% заполнении балластных цистерн подводная лодка имеет положительную плавучесть</w:t>
      </w:r>
      <w:r w:rsidRPr="009342A5">
        <w:t xml:space="preserve"> (</w:t>
      </w:r>
      <w:r>
        <w:t>1,66 метров в секунду к поверхности</w:t>
      </w:r>
      <w:r w:rsidRPr="009342A5">
        <w:t>)</w:t>
      </w:r>
      <w:r>
        <w:t>.</w:t>
      </w:r>
    </w:p>
    <w:p w14:paraId="6CE48DA8" w14:textId="77777777" w:rsidR="005F28E7" w:rsidRDefault="005F28E7" w:rsidP="005F28E7">
      <w:pPr>
        <w:pStyle w:val="af1"/>
      </w:pPr>
      <w:r>
        <w:t>При 100% заполнении балластных цистерн подводная лодка имеет нейтральную плавучесть.</w:t>
      </w:r>
    </w:p>
    <w:p w14:paraId="171B5C45" w14:textId="77777777" w:rsidR="005F28E7" w:rsidRPr="00FF255E" w:rsidRDefault="005F28E7" w:rsidP="005F28E7">
      <w:pPr>
        <w:pStyle w:val="af1"/>
      </w:pPr>
      <w:r>
        <w:t>В данной ревизии хранит запас сжатого воздуха.</w:t>
      </w:r>
    </w:p>
    <w:p w14:paraId="0FAF8ED2" w14:textId="77777777" w:rsidR="005F28E7" w:rsidRPr="00410A7F" w:rsidRDefault="005F28E7" w:rsidP="005F28E7">
      <w:pPr>
        <w:pStyle w:val="af1"/>
      </w:pPr>
      <w:r>
        <w:t>На рисунке 4.1 указана схема подключения</w:t>
      </w:r>
      <w:r w:rsidRPr="00057ED5">
        <w:t xml:space="preserve"> </w:t>
      </w:r>
      <w:r>
        <w:rPr>
          <w:lang w:val="en-US"/>
        </w:rPr>
        <w:t>MBS</w:t>
      </w:r>
      <w:r>
        <w:t>, в таблице 4.1 – характеристики интерфейсов</w:t>
      </w:r>
    </w:p>
    <w:p w14:paraId="5D06DA44" w14:textId="77777777" w:rsidR="005F28E7" w:rsidRDefault="005F28E7" w:rsidP="005F28E7">
      <w:pPr>
        <w:pStyle w:val="af1"/>
      </w:pPr>
    </w:p>
    <w:p w14:paraId="6AF04395" w14:textId="77777777" w:rsidR="005F28E7" w:rsidRPr="00057ED5" w:rsidRDefault="005F28E7" w:rsidP="005F28E7">
      <w:pPr>
        <w:pStyle w:val="afd"/>
        <w:rPr>
          <w:lang w:val="en-US"/>
        </w:rPr>
      </w:pPr>
      <w:r>
        <w:t>Таблица 4.1 – Характеристика интерфейсов</w:t>
      </w:r>
      <w:r>
        <w:rPr>
          <w:lang w:val="en-US"/>
        </w:rPr>
        <w:t xml:space="preserve"> MBS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1931"/>
        <w:gridCol w:w="2229"/>
        <w:gridCol w:w="2080"/>
        <w:gridCol w:w="2080"/>
        <w:gridCol w:w="2080"/>
      </w:tblGrid>
      <w:tr w:rsidR="005F28E7" w14:paraId="35A580D7" w14:textId="77777777" w:rsidTr="000244A0">
        <w:tc>
          <w:tcPr>
            <w:tcW w:w="2080" w:type="dxa"/>
            <w:vAlign w:val="center"/>
          </w:tcPr>
          <w:p w14:paraId="1E5DA604" w14:textId="77777777" w:rsidR="005F28E7" w:rsidRDefault="005F28E7" w:rsidP="000244A0">
            <w:pPr>
              <w:pStyle w:val="afd"/>
              <w:jc w:val="center"/>
            </w:pPr>
            <w:r>
              <w:t>Имя интерфейса</w:t>
            </w:r>
          </w:p>
        </w:tc>
        <w:tc>
          <w:tcPr>
            <w:tcW w:w="2080" w:type="dxa"/>
            <w:vAlign w:val="center"/>
          </w:tcPr>
          <w:p w14:paraId="09B696BD" w14:textId="77777777" w:rsidR="005F28E7" w:rsidRDefault="005F28E7" w:rsidP="000244A0">
            <w:pPr>
              <w:pStyle w:val="afd"/>
              <w:jc w:val="center"/>
            </w:pPr>
            <w:r>
              <w:t>Тип интерфейса</w:t>
            </w:r>
          </w:p>
        </w:tc>
        <w:tc>
          <w:tcPr>
            <w:tcW w:w="1931" w:type="dxa"/>
            <w:vAlign w:val="center"/>
          </w:tcPr>
          <w:p w14:paraId="3CC17560" w14:textId="77777777" w:rsidR="005F28E7" w:rsidRDefault="005F28E7" w:rsidP="000244A0">
            <w:pPr>
              <w:pStyle w:val="afd"/>
              <w:jc w:val="center"/>
            </w:pPr>
            <w:r>
              <w:t>Функции системы 1</w:t>
            </w:r>
          </w:p>
        </w:tc>
        <w:tc>
          <w:tcPr>
            <w:tcW w:w="2229" w:type="dxa"/>
            <w:vAlign w:val="center"/>
          </w:tcPr>
          <w:p w14:paraId="64C0BDDD" w14:textId="77777777" w:rsidR="005F28E7" w:rsidRDefault="005F28E7" w:rsidP="000244A0">
            <w:pPr>
              <w:pStyle w:val="afd"/>
              <w:jc w:val="center"/>
            </w:pPr>
            <w:r>
              <w:t>Функции системы 2</w:t>
            </w:r>
          </w:p>
        </w:tc>
        <w:tc>
          <w:tcPr>
            <w:tcW w:w="2080" w:type="dxa"/>
            <w:vAlign w:val="center"/>
          </w:tcPr>
          <w:p w14:paraId="5140A6E5" w14:textId="77777777" w:rsidR="005F28E7" w:rsidRDefault="005F28E7" w:rsidP="000244A0">
            <w:pPr>
              <w:pStyle w:val="afd"/>
              <w:jc w:val="center"/>
            </w:pPr>
            <w:r>
              <w:t>Компонент системы 1</w:t>
            </w:r>
          </w:p>
        </w:tc>
        <w:tc>
          <w:tcPr>
            <w:tcW w:w="2080" w:type="dxa"/>
            <w:vAlign w:val="center"/>
          </w:tcPr>
          <w:p w14:paraId="384F7057" w14:textId="77777777" w:rsidR="005F28E7" w:rsidRDefault="005F28E7" w:rsidP="000244A0">
            <w:pPr>
              <w:pStyle w:val="afd"/>
              <w:jc w:val="center"/>
            </w:pPr>
            <w:r>
              <w:t>Компоненты системы 2</w:t>
            </w:r>
          </w:p>
        </w:tc>
        <w:tc>
          <w:tcPr>
            <w:tcW w:w="2080" w:type="dxa"/>
            <w:vAlign w:val="center"/>
          </w:tcPr>
          <w:p w14:paraId="5A958894" w14:textId="77777777" w:rsidR="005F28E7" w:rsidRDefault="005F28E7" w:rsidP="000244A0">
            <w:pPr>
              <w:pStyle w:val="afd"/>
              <w:jc w:val="center"/>
            </w:pPr>
            <w:r>
              <w:t>Примечания</w:t>
            </w:r>
          </w:p>
        </w:tc>
      </w:tr>
      <w:tr w:rsidR="005F28E7" w:rsidRPr="005F28E7" w14:paraId="43DBE125" w14:textId="77777777" w:rsidTr="000244A0">
        <w:tc>
          <w:tcPr>
            <w:tcW w:w="2080" w:type="dxa"/>
          </w:tcPr>
          <w:p w14:paraId="294C813D" w14:textId="77777777" w:rsidR="005F28E7" w:rsidRPr="009066FC" w:rsidRDefault="005F28E7" w:rsidP="000244A0">
            <w:pPr>
              <w:pStyle w:val="afd"/>
              <w:rPr>
                <w:lang w:val="en-US"/>
              </w:rPr>
            </w:pPr>
            <w:proofErr w:type="spellStart"/>
            <w:r w:rsidRPr="009066FC">
              <w:t>flooding</w:t>
            </w:r>
            <w:proofErr w:type="spellEnd"/>
            <w:r>
              <w:rPr>
                <w:lang w:val="en-US"/>
              </w:rPr>
              <w:t>Level</w:t>
            </w:r>
          </w:p>
        </w:tc>
        <w:tc>
          <w:tcPr>
            <w:tcW w:w="2080" w:type="dxa"/>
          </w:tcPr>
          <w:p w14:paraId="7706BF6C" w14:textId="77777777" w:rsidR="005F28E7" w:rsidRPr="00C2205B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58EA9043" w14:textId="77777777" w:rsidR="005F28E7" w:rsidRPr="003A7288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MBS </w:t>
            </w:r>
            <w:r>
              <w:t xml:space="preserve">предаёт данные </w:t>
            </w:r>
            <w:r>
              <w:rPr>
                <w:lang w:val="en-US"/>
              </w:rPr>
              <w:t>ES</w:t>
            </w:r>
          </w:p>
        </w:tc>
        <w:tc>
          <w:tcPr>
            <w:tcW w:w="2229" w:type="dxa"/>
          </w:tcPr>
          <w:p w14:paraId="39AD4843" w14:textId="77777777" w:rsidR="005F28E7" w:rsidRPr="003A7288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ES </w:t>
            </w:r>
            <w:r>
              <w:t xml:space="preserve">принимает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47B9F7B9" w14:textId="77777777" w:rsidR="005F28E7" w:rsidRPr="00C2205B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446155B0" w14:textId="77777777" w:rsidR="005F28E7" w:rsidRPr="00C2205B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652126D7" w14:textId="77777777" w:rsidR="005F28E7" w:rsidRPr="00025E95" w:rsidRDefault="005F28E7" w:rsidP="000244A0">
            <w:pPr>
              <w:pStyle w:val="afd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 xml:space="preserve">fv1, fv2, fv3, fv4, fv5, </w:t>
            </w:r>
            <w:proofErr w:type="spellStart"/>
            <w:r>
              <w:rPr>
                <w:lang w:val="en-US"/>
              </w:rPr>
              <w:t>pv</w:t>
            </w:r>
            <w:proofErr w:type="spellEnd"/>
            <w:r>
              <w:rPr>
                <w:lang w:val="en-US"/>
              </w:rPr>
              <w:t>, d, c)</w:t>
            </w:r>
          </w:p>
        </w:tc>
      </w:tr>
      <w:tr w:rsidR="005F28E7" w14:paraId="4F372862" w14:textId="77777777" w:rsidTr="000244A0">
        <w:tc>
          <w:tcPr>
            <w:tcW w:w="2080" w:type="dxa"/>
          </w:tcPr>
          <w:p w14:paraId="65591684" w14:textId="77777777" w:rsidR="005F28E7" w:rsidRPr="00F02EDB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lastRenderedPageBreak/>
              <w:t>fillingValve1</w:t>
            </w:r>
          </w:p>
        </w:tc>
        <w:tc>
          <w:tcPr>
            <w:tcW w:w="2080" w:type="dxa"/>
          </w:tcPr>
          <w:p w14:paraId="25C1AA22" w14:textId="77777777" w:rsidR="005F28E7" w:rsidRPr="00F77626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11A8AE93" w14:textId="77777777" w:rsidR="005F28E7" w:rsidRPr="00F77626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BTS </w:t>
            </w:r>
            <w:r>
              <w:t xml:space="preserve">передаёт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229" w:type="dxa"/>
          </w:tcPr>
          <w:p w14:paraId="0F3DF72D" w14:textId="77777777" w:rsidR="005F28E7" w:rsidRPr="00F77626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MBS </w:t>
            </w:r>
            <w:r>
              <w:t>принимает данные BTS</w:t>
            </w:r>
          </w:p>
        </w:tc>
        <w:tc>
          <w:tcPr>
            <w:tcW w:w="2080" w:type="dxa"/>
          </w:tcPr>
          <w:p w14:paraId="57402E8C" w14:textId="77777777" w:rsidR="005F28E7" w:rsidRPr="00C2205B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BTS</w:t>
            </w:r>
          </w:p>
        </w:tc>
        <w:tc>
          <w:tcPr>
            <w:tcW w:w="2080" w:type="dxa"/>
          </w:tcPr>
          <w:p w14:paraId="54468959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31100907" w14:textId="77777777" w:rsidR="005F28E7" w:rsidRPr="00025E95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fv1</w:t>
            </w:r>
          </w:p>
        </w:tc>
      </w:tr>
      <w:tr w:rsidR="005F28E7" w14:paraId="70E5D524" w14:textId="77777777" w:rsidTr="000244A0">
        <w:tc>
          <w:tcPr>
            <w:tcW w:w="2080" w:type="dxa"/>
          </w:tcPr>
          <w:p w14:paraId="12152573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>fillingValve2</w:t>
            </w:r>
          </w:p>
        </w:tc>
        <w:tc>
          <w:tcPr>
            <w:tcW w:w="2080" w:type="dxa"/>
          </w:tcPr>
          <w:p w14:paraId="504A6B31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51FF1C67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 xml:space="preserve">BTS </w:t>
            </w:r>
            <w:r>
              <w:t xml:space="preserve">передаёт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229" w:type="dxa"/>
          </w:tcPr>
          <w:p w14:paraId="42F180F2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 xml:space="preserve">MBS </w:t>
            </w:r>
            <w:r>
              <w:t>принимает данные BTS</w:t>
            </w:r>
          </w:p>
        </w:tc>
        <w:tc>
          <w:tcPr>
            <w:tcW w:w="2080" w:type="dxa"/>
          </w:tcPr>
          <w:p w14:paraId="45ECA279" w14:textId="77777777" w:rsidR="005F28E7" w:rsidRPr="00C2205B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BTS</w:t>
            </w:r>
          </w:p>
        </w:tc>
        <w:tc>
          <w:tcPr>
            <w:tcW w:w="2080" w:type="dxa"/>
          </w:tcPr>
          <w:p w14:paraId="2221DEA4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0866F586" w14:textId="77777777" w:rsidR="005F28E7" w:rsidRPr="00025E95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fv2</w:t>
            </w:r>
          </w:p>
        </w:tc>
      </w:tr>
      <w:tr w:rsidR="005F28E7" w14:paraId="4769268B" w14:textId="77777777" w:rsidTr="000244A0">
        <w:tc>
          <w:tcPr>
            <w:tcW w:w="2080" w:type="dxa"/>
          </w:tcPr>
          <w:p w14:paraId="3C2EC083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>fillingValve3</w:t>
            </w:r>
          </w:p>
        </w:tc>
        <w:tc>
          <w:tcPr>
            <w:tcW w:w="2080" w:type="dxa"/>
          </w:tcPr>
          <w:p w14:paraId="689C33EF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4B814991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 xml:space="preserve">BTS </w:t>
            </w:r>
            <w:r>
              <w:t xml:space="preserve">передаёт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229" w:type="dxa"/>
          </w:tcPr>
          <w:p w14:paraId="39F00F2D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 xml:space="preserve">MBS </w:t>
            </w:r>
            <w:r>
              <w:t>принимает данные BTS</w:t>
            </w:r>
          </w:p>
        </w:tc>
        <w:tc>
          <w:tcPr>
            <w:tcW w:w="2080" w:type="dxa"/>
          </w:tcPr>
          <w:p w14:paraId="49830079" w14:textId="77777777" w:rsidR="005F28E7" w:rsidRPr="00C2205B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BTS</w:t>
            </w:r>
          </w:p>
        </w:tc>
        <w:tc>
          <w:tcPr>
            <w:tcW w:w="2080" w:type="dxa"/>
          </w:tcPr>
          <w:p w14:paraId="41B5F49A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7C759F31" w14:textId="77777777" w:rsidR="005F28E7" w:rsidRPr="00946886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fv3</w:t>
            </w:r>
          </w:p>
        </w:tc>
      </w:tr>
      <w:tr w:rsidR="005F28E7" w14:paraId="35792908" w14:textId="77777777" w:rsidTr="000244A0">
        <w:tc>
          <w:tcPr>
            <w:tcW w:w="2080" w:type="dxa"/>
          </w:tcPr>
          <w:p w14:paraId="27F87332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>fillingValve4</w:t>
            </w:r>
          </w:p>
        </w:tc>
        <w:tc>
          <w:tcPr>
            <w:tcW w:w="2080" w:type="dxa"/>
          </w:tcPr>
          <w:p w14:paraId="016810B2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105533BD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 xml:space="preserve">BTS </w:t>
            </w:r>
            <w:r>
              <w:t xml:space="preserve">передаёт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229" w:type="dxa"/>
          </w:tcPr>
          <w:p w14:paraId="2FAEA08B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 xml:space="preserve">MBS </w:t>
            </w:r>
            <w:r>
              <w:t>принимает данные BTS</w:t>
            </w:r>
          </w:p>
        </w:tc>
        <w:tc>
          <w:tcPr>
            <w:tcW w:w="2080" w:type="dxa"/>
          </w:tcPr>
          <w:p w14:paraId="5951D364" w14:textId="77777777" w:rsidR="005F28E7" w:rsidRPr="00C2205B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BTS</w:t>
            </w:r>
          </w:p>
        </w:tc>
        <w:tc>
          <w:tcPr>
            <w:tcW w:w="2080" w:type="dxa"/>
          </w:tcPr>
          <w:p w14:paraId="33279230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101FF7FC" w14:textId="77777777" w:rsidR="005F28E7" w:rsidRPr="00946886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fv4</w:t>
            </w:r>
          </w:p>
        </w:tc>
      </w:tr>
      <w:tr w:rsidR="005F28E7" w14:paraId="04057268" w14:textId="77777777" w:rsidTr="000244A0">
        <w:tc>
          <w:tcPr>
            <w:tcW w:w="2080" w:type="dxa"/>
          </w:tcPr>
          <w:p w14:paraId="0427F160" w14:textId="77777777" w:rsidR="005F28E7" w:rsidRPr="003D401C" w:rsidRDefault="005F28E7" w:rsidP="000244A0">
            <w:pPr>
              <w:pStyle w:val="afd"/>
            </w:pPr>
            <w:r>
              <w:rPr>
                <w:lang w:val="en-US"/>
              </w:rPr>
              <w:t>fillingValve5</w:t>
            </w:r>
          </w:p>
        </w:tc>
        <w:tc>
          <w:tcPr>
            <w:tcW w:w="2080" w:type="dxa"/>
          </w:tcPr>
          <w:p w14:paraId="0B639EB5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07CC4D64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 xml:space="preserve">BTS </w:t>
            </w:r>
            <w:r>
              <w:t xml:space="preserve">передаёт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229" w:type="dxa"/>
          </w:tcPr>
          <w:p w14:paraId="43C19B51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 xml:space="preserve">MBS </w:t>
            </w:r>
            <w:r>
              <w:t>принимает данные BTS</w:t>
            </w:r>
          </w:p>
        </w:tc>
        <w:tc>
          <w:tcPr>
            <w:tcW w:w="2080" w:type="dxa"/>
          </w:tcPr>
          <w:p w14:paraId="75704FC9" w14:textId="77777777" w:rsidR="005F28E7" w:rsidRPr="00C2205B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BTS</w:t>
            </w:r>
          </w:p>
        </w:tc>
        <w:tc>
          <w:tcPr>
            <w:tcW w:w="2080" w:type="dxa"/>
          </w:tcPr>
          <w:p w14:paraId="70B1B84B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6CF81333" w14:textId="77777777" w:rsidR="005F28E7" w:rsidRPr="00946886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fv5</w:t>
            </w:r>
          </w:p>
        </w:tc>
      </w:tr>
      <w:tr w:rsidR="005F28E7" w14:paraId="7CD8B25C" w14:textId="77777777" w:rsidTr="000244A0">
        <w:tc>
          <w:tcPr>
            <w:tcW w:w="2080" w:type="dxa"/>
          </w:tcPr>
          <w:p w14:paraId="6002C264" w14:textId="77777777" w:rsidR="005F28E7" w:rsidRPr="003D401C" w:rsidRDefault="005F28E7" w:rsidP="000244A0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purgingValves</w:t>
            </w:r>
            <w:proofErr w:type="spellEnd"/>
          </w:p>
        </w:tc>
        <w:tc>
          <w:tcPr>
            <w:tcW w:w="2080" w:type="dxa"/>
          </w:tcPr>
          <w:p w14:paraId="64E86286" w14:textId="77777777" w:rsidR="005F28E7" w:rsidRPr="002144BA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4218939C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 xml:space="preserve">BTS </w:t>
            </w:r>
            <w:r>
              <w:t xml:space="preserve">передаёт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229" w:type="dxa"/>
          </w:tcPr>
          <w:p w14:paraId="43E394D9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 xml:space="preserve">MBS </w:t>
            </w:r>
            <w:r>
              <w:t>принимает данные BTS</w:t>
            </w:r>
          </w:p>
        </w:tc>
        <w:tc>
          <w:tcPr>
            <w:tcW w:w="2080" w:type="dxa"/>
          </w:tcPr>
          <w:p w14:paraId="0CD2261F" w14:textId="77777777" w:rsidR="005F28E7" w:rsidRPr="00C2205B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BTS</w:t>
            </w:r>
          </w:p>
        </w:tc>
        <w:tc>
          <w:tcPr>
            <w:tcW w:w="2080" w:type="dxa"/>
          </w:tcPr>
          <w:p w14:paraId="750D2C34" w14:textId="77777777" w:rsidR="005F28E7" w:rsidRDefault="005F28E7" w:rsidP="000244A0">
            <w:pPr>
              <w:pStyle w:val="afd"/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1565C8E5" w14:textId="77777777" w:rsidR="005F28E7" w:rsidRPr="00946886" w:rsidRDefault="005F28E7" w:rsidP="000244A0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pv</w:t>
            </w:r>
            <w:proofErr w:type="spellEnd"/>
          </w:p>
        </w:tc>
      </w:tr>
      <w:tr w:rsidR="005F28E7" w14:paraId="35A2D549" w14:textId="77777777" w:rsidTr="000244A0">
        <w:tc>
          <w:tcPr>
            <w:tcW w:w="2080" w:type="dxa"/>
          </w:tcPr>
          <w:p w14:paraId="203F63F7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2080" w:type="dxa"/>
          </w:tcPr>
          <w:p w14:paraId="3AEACDFA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5CECC217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ES </w:t>
            </w:r>
            <w:r>
              <w:t xml:space="preserve">передаёт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229" w:type="dxa"/>
          </w:tcPr>
          <w:p w14:paraId="01DED722" w14:textId="77777777" w:rsidR="005F28E7" w:rsidRPr="00D868C5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MBS </w:t>
            </w:r>
            <w:r>
              <w:t xml:space="preserve">принимает данные </w:t>
            </w: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5CEFE09B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79888F6C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06F30F69" w14:textId="77777777" w:rsidR="005F28E7" w:rsidRPr="003A7A4D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F28E7" w14:paraId="3260AA68" w14:textId="77777777" w:rsidTr="000244A0">
        <w:tc>
          <w:tcPr>
            <w:tcW w:w="2080" w:type="dxa"/>
          </w:tcPr>
          <w:p w14:paraId="42DD1674" w14:textId="77777777" w:rsidR="005F28E7" w:rsidRDefault="005F28E7" w:rsidP="000244A0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ecActivate</w:t>
            </w:r>
            <w:proofErr w:type="spellEnd"/>
          </w:p>
        </w:tc>
        <w:tc>
          <w:tcPr>
            <w:tcW w:w="2080" w:type="dxa"/>
          </w:tcPr>
          <w:p w14:paraId="36B33E2D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15651C9E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EC </w:t>
            </w:r>
            <w:r>
              <w:t xml:space="preserve">передаёт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229" w:type="dxa"/>
          </w:tcPr>
          <w:p w14:paraId="63078BD3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EC </w:t>
            </w:r>
            <w:r>
              <w:t xml:space="preserve">принимает данные </w:t>
            </w:r>
            <w:r>
              <w:rPr>
                <w:lang w:val="en-US"/>
              </w:rPr>
              <w:t>BTS</w:t>
            </w:r>
          </w:p>
        </w:tc>
        <w:tc>
          <w:tcPr>
            <w:tcW w:w="2080" w:type="dxa"/>
          </w:tcPr>
          <w:p w14:paraId="338C00DC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2080" w:type="dxa"/>
          </w:tcPr>
          <w:p w14:paraId="1D09BE48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19D59924" w14:textId="77777777" w:rsidR="005F28E7" w:rsidRPr="003A7A4D" w:rsidRDefault="005F28E7" w:rsidP="000244A0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eca</w:t>
            </w:r>
            <w:proofErr w:type="spellEnd"/>
          </w:p>
        </w:tc>
      </w:tr>
      <w:tr w:rsidR="005F28E7" w14:paraId="041AB265" w14:textId="77777777" w:rsidTr="000244A0">
        <w:tc>
          <w:tcPr>
            <w:tcW w:w="2080" w:type="dxa"/>
          </w:tcPr>
          <w:p w14:paraId="417637B1" w14:textId="77777777" w:rsidR="005F28E7" w:rsidRDefault="005F28E7" w:rsidP="000244A0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dcActivate</w:t>
            </w:r>
            <w:proofErr w:type="spellEnd"/>
          </w:p>
        </w:tc>
        <w:tc>
          <w:tcPr>
            <w:tcW w:w="2080" w:type="dxa"/>
          </w:tcPr>
          <w:p w14:paraId="6F4347F5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032C66DD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DC </w:t>
            </w:r>
            <w:r>
              <w:t xml:space="preserve">передаёт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229" w:type="dxa"/>
          </w:tcPr>
          <w:p w14:paraId="5972CC47" w14:textId="77777777" w:rsidR="005F28E7" w:rsidRPr="006E35D8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MBS </w:t>
            </w:r>
            <w:r>
              <w:t>принимает данные D</w:t>
            </w:r>
            <w:r>
              <w:rPr>
                <w:lang w:val="en-US"/>
              </w:rPr>
              <w:t>C</w:t>
            </w:r>
          </w:p>
        </w:tc>
        <w:tc>
          <w:tcPr>
            <w:tcW w:w="2080" w:type="dxa"/>
          </w:tcPr>
          <w:p w14:paraId="2413AF24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2080" w:type="dxa"/>
          </w:tcPr>
          <w:p w14:paraId="2232BF69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0FE5F5FD" w14:textId="77777777" w:rsidR="005F28E7" w:rsidRPr="003A7A4D" w:rsidRDefault="005F28E7" w:rsidP="000244A0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dca</w:t>
            </w:r>
            <w:proofErr w:type="spellEnd"/>
          </w:p>
        </w:tc>
      </w:tr>
      <w:tr w:rsidR="005F28E7" w:rsidRPr="00823C47" w14:paraId="3F305927" w14:textId="77777777" w:rsidTr="000244A0">
        <w:tc>
          <w:tcPr>
            <w:tcW w:w="2080" w:type="dxa"/>
          </w:tcPr>
          <w:p w14:paraId="0F3A8B1C" w14:textId="77777777" w:rsidR="005F28E7" w:rsidRDefault="005F28E7" w:rsidP="000244A0">
            <w:pPr>
              <w:pStyle w:val="afd"/>
              <w:rPr>
                <w:lang w:val="en-US"/>
              </w:rPr>
            </w:pPr>
            <w:proofErr w:type="spellStart"/>
            <w:r w:rsidRPr="003A7A4D">
              <w:t>compressed</w:t>
            </w:r>
            <w:proofErr w:type="spellEnd"/>
            <w:r>
              <w:rPr>
                <w:lang w:val="en-US"/>
              </w:rPr>
              <w:t>A</w:t>
            </w:r>
            <w:proofErr w:type="spellStart"/>
            <w:r w:rsidRPr="003A7A4D">
              <w:t>ir</w:t>
            </w:r>
            <w:proofErr w:type="spellEnd"/>
          </w:p>
        </w:tc>
        <w:tc>
          <w:tcPr>
            <w:tcW w:w="2080" w:type="dxa"/>
          </w:tcPr>
          <w:p w14:paraId="53F77069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4160" w:type="dxa"/>
            <w:gridSpan w:val="2"/>
          </w:tcPr>
          <w:p w14:paraId="56A051AC" w14:textId="77777777" w:rsidR="005F28E7" w:rsidRPr="003A7A4D" w:rsidRDefault="005F28E7" w:rsidP="000244A0">
            <w:pPr>
              <w:pStyle w:val="afd"/>
            </w:pPr>
            <w:r>
              <w:t>Внутренний сигнал</w:t>
            </w:r>
          </w:p>
        </w:tc>
        <w:tc>
          <w:tcPr>
            <w:tcW w:w="4160" w:type="dxa"/>
            <w:gridSpan w:val="2"/>
          </w:tcPr>
          <w:p w14:paraId="5F6A120B" w14:textId="77777777" w:rsidR="005F28E7" w:rsidRDefault="005F28E7" w:rsidP="000244A0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034312AE" w14:textId="77777777" w:rsidR="005F28E7" w:rsidRPr="00A3797A" w:rsidRDefault="005F28E7" w:rsidP="000244A0">
            <w:pPr>
              <w:pStyle w:val="afd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spellStart"/>
            <w:proofErr w:type="gramEnd"/>
            <w:r>
              <w:rPr>
                <w:lang w:val="en-US"/>
              </w:rPr>
              <w:t>pv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dca</w:t>
            </w:r>
            <w:proofErr w:type="spellEnd"/>
            <w:r>
              <w:rPr>
                <w:lang w:val="en-US"/>
              </w:rPr>
              <w:t>)=c</w:t>
            </w:r>
          </w:p>
        </w:tc>
      </w:tr>
    </w:tbl>
    <w:p w14:paraId="3CD91300" w14:textId="77777777" w:rsidR="005F28E7" w:rsidRDefault="005F28E7" w:rsidP="005F28E7">
      <w:pPr>
        <w:pStyle w:val="af3"/>
      </w:pPr>
      <w:r>
        <w:rPr>
          <w:noProof/>
          <w14:ligatures w14:val="standardContextual"/>
        </w:rPr>
        <w:lastRenderedPageBreak/>
        <w:drawing>
          <wp:inline distT="0" distB="0" distL="0" distR="0" wp14:anchorId="0A5A2E40" wp14:editId="40AD0B84">
            <wp:extent cx="5536065" cy="5807736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065" cy="58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0A2F" w14:textId="43C8B85C" w:rsidR="00830979" w:rsidRPr="005F28E7" w:rsidRDefault="005F28E7" w:rsidP="005F28E7">
      <w:pPr>
        <w:pStyle w:val="af3"/>
      </w:pPr>
      <w:r>
        <w:t>Рисунок 4.1 – Схема подключения</w:t>
      </w:r>
      <w:r w:rsidRPr="00057ED5">
        <w:t xml:space="preserve"> </w:t>
      </w:r>
      <w:r>
        <w:rPr>
          <w:lang w:val="en-US"/>
        </w:rPr>
        <w:t>MBS</w:t>
      </w:r>
    </w:p>
    <w:sectPr w:rsidR="00830979" w:rsidRPr="005F28E7" w:rsidSect="009B684B">
      <w:headerReference w:type="default" r:id="rId9"/>
      <w:pgSz w:w="16838" w:h="11906" w:orient="landscape"/>
      <w:pgMar w:top="1701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C575" w14:textId="77777777" w:rsidR="009F33A1" w:rsidRDefault="009F33A1">
      <w:pPr>
        <w:spacing w:line="240" w:lineRule="auto"/>
      </w:pPr>
      <w:r>
        <w:separator/>
      </w:r>
    </w:p>
  </w:endnote>
  <w:endnote w:type="continuationSeparator" w:id="0">
    <w:p w14:paraId="51022671" w14:textId="77777777" w:rsidR="009F33A1" w:rsidRDefault="009F3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6C2A" w14:textId="77777777" w:rsidR="009F33A1" w:rsidRDefault="009F33A1">
      <w:pPr>
        <w:spacing w:line="240" w:lineRule="auto"/>
      </w:pPr>
      <w:r>
        <w:separator/>
      </w:r>
    </w:p>
  </w:footnote>
  <w:footnote w:type="continuationSeparator" w:id="0">
    <w:p w14:paraId="2E4B25DE" w14:textId="77777777" w:rsidR="009F33A1" w:rsidRDefault="009F3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88276"/>
      <w:docPartObj>
        <w:docPartGallery w:val="Page Numbers (Top of Page)"/>
        <w:docPartUnique/>
      </w:docPartObj>
    </w:sdtPr>
    <w:sdtEndPr/>
    <w:sdtContent>
      <w:p w14:paraId="0D3F6A7F" w14:textId="77777777" w:rsidR="00106153" w:rsidRDefault="009F33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54302" w14:textId="77777777" w:rsidR="00106153" w:rsidRDefault="0010615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501EE"/>
    <w:multiLevelType w:val="hybridMultilevel"/>
    <w:tmpl w:val="BEA40F66"/>
    <w:lvl w:ilvl="0" w:tplc="8C54DD22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EA33B84"/>
    <w:multiLevelType w:val="hybridMultilevel"/>
    <w:tmpl w:val="B2027270"/>
    <w:lvl w:ilvl="0" w:tplc="A0F8F126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57"/>
    <w:rsid w:val="000041B6"/>
    <w:rsid w:val="00012D41"/>
    <w:rsid w:val="000206F9"/>
    <w:rsid w:val="000216F6"/>
    <w:rsid w:val="00023854"/>
    <w:rsid w:val="00023F92"/>
    <w:rsid w:val="00025E95"/>
    <w:rsid w:val="00026B5A"/>
    <w:rsid w:val="00030CA5"/>
    <w:rsid w:val="000324C9"/>
    <w:rsid w:val="00036F4F"/>
    <w:rsid w:val="00041B3D"/>
    <w:rsid w:val="00044C9F"/>
    <w:rsid w:val="00057ED5"/>
    <w:rsid w:val="000722F4"/>
    <w:rsid w:val="0007248D"/>
    <w:rsid w:val="00074BCF"/>
    <w:rsid w:val="00075242"/>
    <w:rsid w:val="00083C1D"/>
    <w:rsid w:val="00087DD5"/>
    <w:rsid w:val="000923BA"/>
    <w:rsid w:val="00097C15"/>
    <w:rsid w:val="000B341C"/>
    <w:rsid w:val="000B7DBA"/>
    <w:rsid w:val="000C4A3E"/>
    <w:rsid w:val="000D5314"/>
    <w:rsid w:val="000E03EF"/>
    <w:rsid w:val="000E1FB8"/>
    <w:rsid w:val="000E4582"/>
    <w:rsid w:val="000F5F10"/>
    <w:rsid w:val="00101860"/>
    <w:rsid w:val="00106153"/>
    <w:rsid w:val="00115093"/>
    <w:rsid w:val="001158B7"/>
    <w:rsid w:val="001159C9"/>
    <w:rsid w:val="001225F9"/>
    <w:rsid w:val="001311AB"/>
    <w:rsid w:val="00134C80"/>
    <w:rsid w:val="001406A1"/>
    <w:rsid w:val="00157213"/>
    <w:rsid w:val="001577E4"/>
    <w:rsid w:val="00162D65"/>
    <w:rsid w:val="001648D8"/>
    <w:rsid w:val="001705FF"/>
    <w:rsid w:val="00174A5E"/>
    <w:rsid w:val="0019154D"/>
    <w:rsid w:val="001A026D"/>
    <w:rsid w:val="001A6E30"/>
    <w:rsid w:val="001A7080"/>
    <w:rsid w:val="001A7724"/>
    <w:rsid w:val="001B38F1"/>
    <w:rsid w:val="001E054F"/>
    <w:rsid w:val="001F105A"/>
    <w:rsid w:val="00213247"/>
    <w:rsid w:val="00213BF3"/>
    <w:rsid w:val="002144BA"/>
    <w:rsid w:val="002147EB"/>
    <w:rsid w:val="00237DE3"/>
    <w:rsid w:val="0024077F"/>
    <w:rsid w:val="0024642E"/>
    <w:rsid w:val="00253E5C"/>
    <w:rsid w:val="00255B68"/>
    <w:rsid w:val="00255C82"/>
    <w:rsid w:val="00255E21"/>
    <w:rsid w:val="00260384"/>
    <w:rsid w:val="00262F50"/>
    <w:rsid w:val="00271EBA"/>
    <w:rsid w:val="002860C9"/>
    <w:rsid w:val="00286B45"/>
    <w:rsid w:val="00290980"/>
    <w:rsid w:val="00294DF2"/>
    <w:rsid w:val="002A010E"/>
    <w:rsid w:val="002A16EB"/>
    <w:rsid w:val="002C1C42"/>
    <w:rsid w:val="002C726B"/>
    <w:rsid w:val="002D0053"/>
    <w:rsid w:val="002D6B0A"/>
    <w:rsid w:val="002D72FC"/>
    <w:rsid w:val="002E39E4"/>
    <w:rsid w:val="002E5082"/>
    <w:rsid w:val="002F0706"/>
    <w:rsid w:val="00306243"/>
    <w:rsid w:val="00314982"/>
    <w:rsid w:val="00324CF1"/>
    <w:rsid w:val="00325769"/>
    <w:rsid w:val="00326DB8"/>
    <w:rsid w:val="0033284A"/>
    <w:rsid w:val="0033431D"/>
    <w:rsid w:val="00340405"/>
    <w:rsid w:val="003449B9"/>
    <w:rsid w:val="00354AA6"/>
    <w:rsid w:val="00364838"/>
    <w:rsid w:val="00377429"/>
    <w:rsid w:val="00377B0E"/>
    <w:rsid w:val="00377FFE"/>
    <w:rsid w:val="003801C0"/>
    <w:rsid w:val="00380212"/>
    <w:rsid w:val="00380B06"/>
    <w:rsid w:val="003A2629"/>
    <w:rsid w:val="003A350F"/>
    <w:rsid w:val="003A7288"/>
    <w:rsid w:val="003A7A4D"/>
    <w:rsid w:val="003C4521"/>
    <w:rsid w:val="003D401C"/>
    <w:rsid w:val="003E3E02"/>
    <w:rsid w:val="003E729E"/>
    <w:rsid w:val="003F4585"/>
    <w:rsid w:val="00401BFE"/>
    <w:rsid w:val="004042C8"/>
    <w:rsid w:val="00410A7F"/>
    <w:rsid w:val="004137F2"/>
    <w:rsid w:val="00417561"/>
    <w:rsid w:val="0042374B"/>
    <w:rsid w:val="00425251"/>
    <w:rsid w:val="004450B2"/>
    <w:rsid w:val="00467B71"/>
    <w:rsid w:val="00480C64"/>
    <w:rsid w:val="0049053B"/>
    <w:rsid w:val="00495E67"/>
    <w:rsid w:val="004A4016"/>
    <w:rsid w:val="004B0A92"/>
    <w:rsid w:val="004C18FE"/>
    <w:rsid w:val="004D38C3"/>
    <w:rsid w:val="004E6A36"/>
    <w:rsid w:val="004F6139"/>
    <w:rsid w:val="005027AC"/>
    <w:rsid w:val="005051F5"/>
    <w:rsid w:val="005126EC"/>
    <w:rsid w:val="00515C50"/>
    <w:rsid w:val="0052730A"/>
    <w:rsid w:val="00535DDA"/>
    <w:rsid w:val="0053716F"/>
    <w:rsid w:val="00541A23"/>
    <w:rsid w:val="005433D0"/>
    <w:rsid w:val="00545B47"/>
    <w:rsid w:val="0054629D"/>
    <w:rsid w:val="00571832"/>
    <w:rsid w:val="00571AAE"/>
    <w:rsid w:val="00575F44"/>
    <w:rsid w:val="00582B9F"/>
    <w:rsid w:val="005872E1"/>
    <w:rsid w:val="00587921"/>
    <w:rsid w:val="00591FB6"/>
    <w:rsid w:val="005B15E6"/>
    <w:rsid w:val="005B33B4"/>
    <w:rsid w:val="005D5EDA"/>
    <w:rsid w:val="005F0A9E"/>
    <w:rsid w:val="005F28E7"/>
    <w:rsid w:val="00607C08"/>
    <w:rsid w:val="00620D5E"/>
    <w:rsid w:val="00635181"/>
    <w:rsid w:val="0064262A"/>
    <w:rsid w:val="006641F1"/>
    <w:rsid w:val="00665E52"/>
    <w:rsid w:val="00667239"/>
    <w:rsid w:val="00681DFB"/>
    <w:rsid w:val="00684C28"/>
    <w:rsid w:val="00686AD9"/>
    <w:rsid w:val="00687109"/>
    <w:rsid w:val="00690887"/>
    <w:rsid w:val="006972DB"/>
    <w:rsid w:val="006A3260"/>
    <w:rsid w:val="006A5465"/>
    <w:rsid w:val="006B06AC"/>
    <w:rsid w:val="006B1055"/>
    <w:rsid w:val="006D16BA"/>
    <w:rsid w:val="006D3A6C"/>
    <w:rsid w:val="006D3E63"/>
    <w:rsid w:val="006E35D8"/>
    <w:rsid w:val="006E77C0"/>
    <w:rsid w:val="006F3779"/>
    <w:rsid w:val="00702E8A"/>
    <w:rsid w:val="00715920"/>
    <w:rsid w:val="0072404D"/>
    <w:rsid w:val="007276C5"/>
    <w:rsid w:val="007357C4"/>
    <w:rsid w:val="00750297"/>
    <w:rsid w:val="0075352D"/>
    <w:rsid w:val="00766976"/>
    <w:rsid w:val="00783429"/>
    <w:rsid w:val="007B47EE"/>
    <w:rsid w:val="007C6F36"/>
    <w:rsid w:val="007D48FA"/>
    <w:rsid w:val="007D4AAF"/>
    <w:rsid w:val="007D60D6"/>
    <w:rsid w:val="007F6B57"/>
    <w:rsid w:val="008016E1"/>
    <w:rsid w:val="00805A1C"/>
    <w:rsid w:val="008132C7"/>
    <w:rsid w:val="00816BFA"/>
    <w:rsid w:val="00823C47"/>
    <w:rsid w:val="008308E4"/>
    <w:rsid w:val="00830979"/>
    <w:rsid w:val="0083750B"/>
    <w:rsid w:val="0084582C"/>
    <w:rsid w:val="00852F37"/>
    <w:rsid w:val="0086004B"/>
    <w:rsid w:val="00865ADB"/>
    <w:rsid w:val="00867EEA"/>
    <w:rsid w:val="00870B03"/>
    <w:rsid w:val="0087285A"/>
    <w:rsid w:val="00880697"/>
    <w:rsid w:val="00881B14"/>
    <w:rsid w:val="00886F82"/>
    <w:rsid w:val="00897E99"/>
    <w:rsid w:val="008A5030"/>
    <w:rsid w:val="008A60C2"/>
    <w:rsid w:val="008F1341"/>
    <w:rsid w:val="008F39F8"/>
    <w:rsid w:val="00905A90"/>
    <w:rsid w:val="009066FC"/>
    <w:rsid w:val="00907429"/>
    <w:rsid w:val="009253C5"/>
    <w:rsid w:val="0093143C"/>
    <w:rsid w:val="00931D5E"/>
    <w:rsid w:val="009334C4"/>
    <w:rsid w:val="009342A5"/>
    <w:rsid w:val="00934447"/>
    <w:rsid w:val="0093473F"/>
    <w:rsid w:val="00935C1E"/>
    <w:rsid w:val="00946355"/>
    <w:rsid w:val="00946886"/>
    <w:rsid w:val="00967E15"/>
    <w:rsid w:val="009710F7"/>
    <w:rsid w:val="00971A3A"/>
    <w:rsid w:val="009734F1"/>
    <w:rsid w:val="00982DBA"/>
    <w:rsid w:val="00994E95"/>
    <w:rsid w:val="009A27A7"/>
    <w:rsid w:val="009B05DC"/>
    <w:rsid w:val="009B203D"/>
    <w:rsid w:val="009B48CA"/>
    <w:rsid w:val="009B684B"/>
    <w:rsid w:val="009C401A"/>
    <w:rsid w:val="009C66CE"/>
    <w:rsid w:val="009C71F9"/>
    <w:rsid w:val="009D502F"/>
    <w:rsid w:val="009D6050"/>
    <w:rsid w:val="009D7CE9"/>
    <w:rsid w:val="009E13E3"/>
    <w:rsid w:val="009F06CA"/>
    <w:rsid w:val="009F33A1"/>
    <w:rsid w:val="009F6456"/>
    <w:rsid w:val="00A04187"/>
    <w:rsid w:val="00A078EE"/>
    <w:rsid w:val="00A1109E"/>
    <w:rsid w:val="00A156AB"/>
    <w:rsid w:val="00A15BC8"/>
    <w:rsid w:val="00A20AA1"/>
    <w:rsid w:val="00A21B08"/>
    <w:rsid w:val="00A24590"/>
    <w:rsid w:val="00A25928"/>
    <w:rsid w:val="00A30B3C"/>
    <w:rsid w:val="00A34795"/>
    <w:rsid w:val="00A35357"/>
    <w:rsid w:val="00A3797A"/>
    <w:rsid w:val="00A429A8"/>
    <w:rsid w:val="00A43976"/>
    <w:rsid w:val="00A4575E"/>
    <w:rsid w:val="00A46DDB"/>
    <w:rsid w:val="00A65186"/>
    <w:rsid w:val="00A74426"/>
    <w:rsid w:val="00A82332"/>
    <w:rsid w:val="00A82944"/>
    <w:rsid w:val="00A858D0"/>
    <w:rsid w:val="00A90D6D"/>
    <w:rsid w:val="00AB1B71"/>
    <w:rsid w:val="00AC2F70"/>
    <w:rsid w:val="00AD1D95"/>
    <w:rsid w:val="00AD51E5"/>
    <w:rsid w:val="00AD5CF3"/>
    <w:rsid w:val="00AE054A"/>
    <w:rsid w:val="00AE154F"/>
    <w:rsid w:val="00B01726"/>
    <w:rsid w:val="00B027AE"/>
    <w:rsid w:val="00B04D09"/>
    <w:rsid w:val="00B2292C"/>
    <w:rsid w:val="00B2421C"/>
    <w:rsid w:val="00B25370"/>
    <w:rsid w:val="00B2667E"/>
    <w:rsid w:val="00B34D22"/>
    <w:rsid w:val="00B46326"/>
    <w:rsid w:val="00B67CCD"/>
    <w:rsid w:val="00B80404"/>
    <w:rsid w:val="00B819D0"/>
    <w:rsid w:val="00B83A4F"/>
    <w:rsid w:val="00B841F7"/>
    <w:rsid w:val="00B9134B"/>
    <w:rsid w:val="00B948B4"/>
    <w:rsid w:val="00B95D46"/>
    <w:rsid w:val="00B97BB5"/>
    <w:rsid w:val="00BA0464"/>
    <w:rsid w:val="00BA1564"/>
    <w:rsid w:val="00BB0A71"/>
    <w:rsid w:val="00BE0D38"/>
    <w:rsid w:val="00BE304E"/>
    <w:rsid w:val="00BE3624"/>
    <w:rsid w:val="00BE367B"/>
    <w:rsid w:val="00BE3D30"/>
    <w:rsid w:val="00BE41F5"/>
    <w:rsid w:val="00BF21D8"/>
    <w:rsid w:val="00BF62F1"/>
    <w:rsid w:val="00C04A86"/>
    <w:rsid w:val="00C200E8"/>
    <w:rsid w:val="00C2205B"/>
    <w:rsid w:val="00C34920"/>
    <w:rsid w:val="00C35B03"/>
    <w:rsid w:val="00C40C17"/>
    <w:rsid w:val="00C676F1"/>
    <w:rsid w:val="00C73084"/>
    <w:rsid w:val="00C90288"/>
    <w:rsid w:val="00C93301"/>
    <w:rsid w:val="00CA36D9"/>
    <w:rsid w:val="00CA7A7C"/>
    <w:rsid w:val="00CC1E00"/>
    <w:rsid w:val="00CC347C"/>
    <w:rsid w:val="00CC4FFF"/>
    <w:rsid w:val="00CE310E"/>
    <w:rsid w:val="00CF1E73"/>
    <w:rsid w:val="00CF2308"/>
    <w:rsid w:val="00CF2E6A"/>
    <w:rsid w:val="00CF3B45"/>
    <w:rsid w:val="00D00B40"/>
    <w:rsid w:val="00D062D3"/>
    <w:rsid w:val="00D077CB"/>
    <w:rsid w:val="00D11C01"/>
    <w:rsid w:val="00D14BF5"/>
    <w:rsid w:val="00D209EF"/>
    <w:rsid w:val="00D2472F"/>
    <w:rsid w:val="00D34210"/>
    <w:rsid w:val="00D40893"/>
    <w:rsid w:val="00D44881"/>
    <w:rsid w:val="00D513C6"/>
    <w:rsid w:val="00D542E8"/>
    <w:rsid w:val="00D74390"/>
    <w:rsid w:val="00D80ADB"/>
    <w:rsid w:val="00D820B7"/>
    <w:rsid w:val="00D84037"/>
    <w:rsid w:val="00D8406F"/>
    <w:rsid w:val="00D868C5"/>
    <w:rsid w:val="00D90A9E"/>
    <w:rsid w:val="00D90EBF"/>
    <w:rsid w:val="00DA07F2"/>
    <w:rsid w:val="00DA2453"/>
    <w:rsid w:val="00DC08BA"/>
    <w:rsid w:val="00DC0BCD"/>
    <w:rsid w:val="00DC107D"/>
    <w:rsid w:val="00DD1586"/>
    <w:rsid w:val="00DE0BD6"/>
    <w:rsid w:val="00DE45E3"/>
    <w:rsid w:val="00DF2275"/>
    <w:rsid w:val="00DF76A7"/>
    <w:rsid w:val="00E0688F"/>
    <w:rsid w:val="00E06CFF"/>
    <w:rsid w:val="00E126E5"/>
    <w:rsid w:val="00E155E9"/>
    <w:rsid w:val="00E20DBA"/>
    <w:rsid w:val="00E211EE"/>
    <w:rsid w:val="00E46555"/>
    <w:rsid w:val="00E47122"/>
    <w:rsid w:val="00E50EB6"/>
    <w:rsid w:val="00E52423"/>
    <w:rsid w:val="00E55B4A"/>
    <w:rsid w:val="00E625A6"/>
    <w:rsid w:val="00E64EFC"/>
    <w:rsid w:val="00E665F9"/>
    <w:rsid w:val="00E67126"/>
    <w:rsid w:val="00E920DE"/>
    <w:rsid w:val="00E94254"/>
    <w:rsid w:val="00E97979"/>
    <w:rsid w:val="00EA70A2"/>
    <w:rsid w:val="00EB1CDD"/>
    <w:rsid w:val="00EB5947"/>
    <w:rsid w:val="00EC6F40"/>
    <w:rsid w:val="00ED27E2"/>
    <w:rsid w:val="00ED5F8A"/>
    <w:rsid w:val="00ED656B"/>
    <w:rsid w:val="00ED7967"/>
    <w:rsid w:val="00EE4B40"/>
    <w:rsid w:val="00EE4C08"/>
    <w:rsid w:val="00EE5C3D"/>
    <w:rsid w:val="00EE7548"/>
    <w:rsid w:val="00EE7DFF"/>
    <w:rsid w:val="00F02EDB"/>
    <w:rsid w:val="00F03FA8"/>
    <w:rsid w:val="00F22BC0"/>
    <w:rsid w:val="00F271F1"/>
    <w:rsid w:val="00F42466"/>
    <w:rsid w:val="00F4275D"/>
    <w:rsid w:val="00F45016"/>
    <w:rsid w:val="00F534B7"/>
    <w:rsid w:val="00F54C25"/>
    <w:rsid w:val="00F5559D"/>
    <w:rsid w:val="00F62F34"/>
    <w:rsid w:val="00F64886"/>
    <w:rsid w:val="00F65A9D"/>
    <w:rsid w:val="00F66A06"/>
    <w:rsid w:val="00F71D7E"/>
    <w:rsid w:val="00F731AB"/>
    <w:rsid w:val="00F76208"/>
    <w:rsid w:val="00F77626"/>
    <w:rsid w:val="00F9094A"/>
    <w:rsid w:val="00F93E16"/>
    <w:rsid w:val="00F95FCE"/>
    <w:rsid w:val="00F97346"/>
    <w:rsid w:val="00FB0963"/>
    <w:rsid w:val="00FB18AA"/>
    <w:rsid w:val="00FB5A5C"/>
    <w:rsid w:val="00FB62FD"/>
    <w:rsid w:val="00FC2DF9"/>
    <w:rsid w:val="00FC55D6"/>
    <w:rsid w:val="00FC701B"/>
    <w:rsid w:val="00FF19F6"/>
    <w:rsid w:val="00FF255E"/>
    <w:rsid w:val="00FF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3950"/>
  <w15:chartTrackingRefBased/>
  <w15:docId w15:val="{849700D9-7589-48B4-BA0F-90DC5ECA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9A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7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B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B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B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B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7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7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7B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7B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7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7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7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7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7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7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B71"/>
    <w:pPr>
      <w:numPr>
        <w:ilvl w:val="1"/>
      </w:numPr>
      <w:ind w:firstLine="708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67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7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7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7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7B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7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7B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7B7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67B7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1">
    <w:name w:val="Основной текст7"/>
    <w:basedOn w:val="a"/>
    <w:rsid w:val="00467B71"/>
    <w:pPr>
      <w:widowControl w:val="0"/>
      <w:shd w:val="clear" w:color="auto" w:fill="FFFFFF"/>
      <w:spacing w:before="600" w:line="413" w:lineRule="exact"/>
      <w:ind w:firstLine="0"/>
    </w:pPr>
    <w:rPr>
      <w:color w:val="000000"/>
      <w:sz w:val="22"/>
      <w:szCs w:val="22"/>
      <w:lang w:bidi="ru-RU"/>
    </w:rPr>
  </w:style>
  <w:style w:type="paragraph" w:styleId="ad">
    <w:name w:val="header"/>
    <w:basedOn w:val="a"/>
    <w:link w:val="ae"/>
    <w:uiPriority w:val="99"/>
    <w:unhideWhenUsed/>
    <w:rsid w:val="00467B71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0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467B7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467B71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0"/>
      <w:szCs w:val="20"/>
    </w:rPr>
  </w:style>
  <w:style w:type="character" w:customStyle="1" w:styleId="af0">
    <w:name w:val="Нижний колонтитул Знак"/>
    <w:basedOn w:val="a0"/>
    <w:link w:val="af"/>
    <w:uiPriority w:val="99"/>
    <w:rsid w:val="00467B7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af1">
    <w:name w:val="А Основной текст"/>
    <w:basedOn w:val="a"/>
    <w:link w:val="af2"/>
    <w:qFormat/>
    <w:rsid w:val="00467B71"/>
    <w:pPr>
      <w:ind w:firstLine="567"/>
    </w:pPr>
    <w:rPr>
      <w:color w:val="000000" w:themeColor="text1"/>
    </w:rPr>
  </w:style>
  <w:style w:type="character" w:customStyle="1" w:styleId="af2">
    <w:name w:val="А Основной текст Знак"/>
    <w:basedOn w:val="a0"/>
    <w:link w:val="af1"/>
    <w:rsid w:val="00467B71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11">
    <w:name w:val="Б Уровень 1"/>
    <w:basedOn w:val="af1"/>
    <w:link w:val="12"/>
    <w:qFormat/>
    <w:rsid w:val="00467B71"/>
    <w:pPr>
      <w:suppressAutoHyphens/>
      <w:ind w:firstLine="0"/>
      <w:jc w:val="center"/>
      <w:outlineLvl w:val="0"/>
    </w:pPr>
    <w:rPr>
      <w:b/>
      <w:bCs/>
    </w:rPr>
  </w:style>
  <w:style w:type="character" w:customStyle="1" w:styleId="12">
    <w:name w:val="Б Уровень 1 Знак"/>
    <w:basedOn w:val="af2"/>
    <w:link w:val="11"/>
    <w:rsid w:val="00467B71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23">
    <w:name w:val="В Уровень 2"/>
    <w:basedOn w:val="af1"/>
    <w:link w:val="24"/>
    <w:qFormat/>
    <w:rsid w:val="00467B71"/>
    <w:pPr>
      <w:suppressAutoHyphens/>
      <w:outlineLvl w:val="1"/>
    </w:pPr>
    <w:rPr>
      <w:b/>
      <w:bCs/>
    </w:rPr>
  </w:style>
  <w:style w:type="character" w:customStyle="1" w:styleId="24">
    <w:name w:val="В Уровень 2 Знак"/>
    <w:basedOn w:val="af2"/>
    <w:link w:val="23"/>
    <w:rsid w:val="00467B71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af3">
    <w:name w:val="Е Рисунок"/>
    <w:basedOn w:val="af1"/>
    <w:link w:val="af4"/>
    <w:qFormat/>
    <w:rsid w:val="00467B71"/>
    <w:pPr>
      <w:suppressAutoHyphens/>
      <w:ind w:firstLine="0"/>
      <w:jc w:val="center"/>
    </w:pPr>
  </w:style>
  <w:style w:type="character" w:customStyle="1" w:styleId="af4">
    <w:name w:val="Е Рисунок Знак"/>
    <w:basedOn w:val="af2"/>
    <w:link w:val="af3"/>
    <w:rsid w:val="00467B71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31">
    <w:name w:val="Г Уровень 3"/>
    <w:basedOn w:val="af1"/>
    <w:link w:val="32"/>
    <w:qFormat/>
    <w:rsid w:val="00467B71"/>
    <w:pPr>
      <w:suppressAutoHyphens/>
      <w:outlineLvl w:val="2"/>
    </w:pPr>
    <w:rPr>
      <w:b/>
      <w:bCs/>
    </w:rPr>
  </w:style>
  <w:style w:type="character" w:customStyle="1" w:styleId="32">
    <w:name w:val="Г Уровень 3 Знак"/>
    <w:basedOn w:val="af2"/>
    <w:link w:val="31"/>
    <w:rsid w:val="00467B71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af5">
    <w:name w:val="Д Список"/>
    <w:basedOn w:val="af1"/>
    <w:link w:val="af6"/>
    <w:qFormat/>
    <w:rsid w:val="00467B71"/>
    <w:pPr>
      <w:suppressAutoHyphens/>
    </w:pPr>
  </w:style>
  <w:style w:type="character" w:customStyle="1" w:styleId="af6">
    <w:name w:val="Д Список Знак"/>
    <w:basedOn w:val="af2"/>
    <w:link w:val="af5"/>
    <w:rsid w:val="00467B71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af7">
    <w:name w:val="Ж Код"/>
    <w:basedOn w:val="af1"/>
    <w:link w:val="af8"/>
    <w:qFormat/>
    <w:rsid w:val="00467B71"/>
    <w:pPr>
      <w:suppressAutoHyphens/>
      <w:spacing w:line="240" w:lineRule="auto"/>
      <w:ind w:firstLine="0"/>
      <w:jc w:val="left"/>
    </w:pPr>
    <w:rPr>
      <w:rFonts w:ascii="Arial" w:hAnsi="Arial" w:cs="Arial"/>
      <w:b/>
      <w:bCs/>
      <w:sz w:val="24"/>
      <w:szCs w:val="24"/>
    </w:rPr>
  </w:style>
  <w:style w:type="character" w:customStyle="1" w:styleId="af8">
    <w:name w:val="Ж Код Знак"/>
    <w:basedOn w:val="af2"/>
    <w:link w:val="af7"/>
    <w:rsid w:val="00467B71"/>
    <w:rPr>
      <w:rFonts w:ascii="Arial" w:eastAsia="Times New Roman" w:hAnsi="Arial" w:cs="Arial"/>
      <w:b/>
      <w:bCs/>
      <w:color w:val="000000" w:themeColor="text1"/>
      <w:kern w:val="0"/>
      <w:sz w:val="24"/>
      <w:szCs w:val="24"/>
      <w:lang w:eastAsia="ru-RU"/>
      <w14:ligatures w14:val="none"/>
    </w:rPr>
  </w:style>
  <w:style w:type="paragraph" w:customStyle="1" w:styleId="af9">
    <w:name w:val="З Комментарий"/>
    <w:basedOn w:val="af7"/>
    <w:link w:val="afa"/>
    <w:qFormat/>
    <w:rsid w:val="00467B71"/>
    <w:rPr>
      <w:i/>
      <w:iCs/>
      <w:lang w:val="en-US"/>
    </w:rPr>
  </w:style>
  <w:style w:type="character" w:customStyle="1" w:styleId="afa">
    <w:name w:val="З Комментарий Знак"/>
    <w:basedOn w:val="af8"/>
    <w:link w:val="af9"/>
    <w:rsid w:val="00467B71"/>
    <w:rPr>
      <w:rFonts w:ascii="Arial" w:eastAsia="Times New Roman" w:hAnsi="Arial" w:cs="Arial"/>
      <w:b/>
      <w:bCs/>
      <w:i/>
      <w:iCs/>
      <w:color w:val="000000" w:themeColor="text1"/>
      <w:kern w:val="0"/>
      <w:sz w:val="24"/>
      <w:szCs w:val="24"/>
      <w:lang w:val="en-US" w:eastAsia="ru-RU"/>
      <w14:ligatures w14:val="none"/>
    </w:rPr>
  </w:style>
  <w:style w:type="paragraph" w:styleId="afb">
    <w:name w:val="TOC Heading"/>
    <w:basedOn w:val="1"/>
    <w:next w:val="a"/>
    <w:uiPriority w:val="39"/>
    <w:unhideWhenUsed/>
    <w:qFormat/>
    <w:rsid w:val="00467B71"/>
    <w:pPr>
      <w:spacing w:before="240" w:after="0"/>
      <w:outlineLvl w:val="9"/>
    </w:pPr>
    <w:rPr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67B71"/>
    <w:pPr>
      <w:spacing w:after="100" w:line="240" w:lineRule="auto"/>
      <w:ind w:firstLine="0"/>
      <w:jc w:val="left"/>
    </w:pPr>
    <w:rPr>
      <w:sz w:val="20"/>
      <w:szCs w:val="20"/>
    </w:rPr>
  </w:style>
  <w:style w:type="paragraph" w:styleId="25">
    <w:name w:val="toc 2"/>
    <w:basedOn w:val="a"/>
    <w:next w:val="a"/>
    <w:autoRedefine/>
    <w:uiPriority w:val="39"/>
    <w:unhideWhenUsed/>
    <w:rsid w:val="00467B71"/>
    <w:pPr>
      <w:spacing w:after="100" w:line="240" w:lineRule="auto"/>
      <w:ind w:left="200" w:firstLine="0"/>
      <w:jc w:val="left"/>
    </w:pPr>
    <w:rPr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467B71"/>
    <w:pPr>
      <w:spacing w:after="100" w:line="240" w:lineRule="auto"/>
      <w:ind w:left="400" w:firstLine="0"/>
      <w:jc w:val="left"/>
    </w:pPr>
    <w:rPr>
      <w:sz w:val="20"/>
      <w:szCs w:val="20"/>
    </w:rPr>
  </w:style>
  <w:style w:type="character" w:styleId="afc">
    <w:name w:val="Hyperlink"/>
    <w:basedOn w:val="a0"/>
    <w:uiPriority w:val="99"/>
    <w:unhideWhenUsed/>
    <w:rsid w:val="00467B71"/>
    <w:rPr>
      <w:color w:val="467886" w:themeColor="hyperlink"/>
      <w:u w:val="single"/>
    </w:rPr>
  </w:style>
  <w:style w:type="paragraph" w:customStyle="1" w:styleId="afd">
    <w:name w:val="Ё Таблица"/>
    <w:basedOn w:val="af1"/>
    <w:link w:val="afe"/>
    <w:qFormat/>
    <w:rsid w:val="00467B71"/>
    <w:pPr>
      <w:suppressAutoHyphens/>
      <w:ind w:firstLine="0"/>
      <w:jc w:val="left"/>
    </w:pPr>
  </w:style>
  <w:style w:type="character" w:customStyle="1" w:styleId="afe">
    <w:name w:val="Ё Таблица Знак"/>
    <w:basedOn w:val="af2"/>
    <w:link w:val="afd"/>
    <w:rsid w:val="00467B71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character" w:styleId="aff">
    <w:name w:val="Unresolved Mention"/>
    <w:basedOn w:val="a0"/>
    <w:uiPriority w:val="99"/>
    <w:semiHidden/>
    <w:unhideWhenUsed/>
    <w:rsid w:val="00467B71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467B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48;&#1085;&#1092;&#1086;&#1088;&#1084;&#1072;&#1094;&#1080;&#1103;\&#1064;&#1072;&#1073;&#1083;&#1086;&#1085;&#1099;\Word\nvs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F9B61-FFFE-4378-8FBB-A41413B9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nvs.dotm</Template>
  <TotalTime>665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Nicolaus Sukharev</dc:creator>
  <cp:keywords/>
  <dc:description/>
  <cp:lastModifiedBy>Vova Barovsky</cp:lastModifiedBy>
  <cp:revision>409</cp:revision>
  <cp:lastPrinted>2024-10-10T15:50:00Z</cp:lastPrinted>
  <dcterms:created xsi:type="dcterms:W3CDTF">2024-09-25T19:35:00Z</dcterms:created>
  <dcterms:modified xsi:type="dcterms:W3CDTF">2024-10-19T11:29:00Z</dcterms:modified>
</cp:coreProperties>
</file>